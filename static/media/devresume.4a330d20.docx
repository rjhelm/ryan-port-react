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F264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59"/>
        <w:gridCol w:w="318"/>
        <w:gridCol w:w="158"/>
        <w:gridCol w:w="1458"/>
        <w:gridCol w:w="154"/>
        <w:gridCol w:w="318"/>
        <w:gridCol w:w="159"/>
        <w:gridCol w:w="2047"/>
        <w:gridCol w:w="159"/>
        <w:gridCol w:w="355"/>
        <w:gridCol w:w="159"/>
        <w:gridCol w:w="1502"/>
        <w:gridCol w:w="284"/>
        <w:gridCol w:w="556"/>
        <w:gridCol w:w="159"/>
        <w:gridCol w:w="355"/>
        <w:gridCol w:w="159"/>
        <w:gridCol w:w="2331"/>
        <w:gridCol w:w="11"/>
      </w:tblGrid>
      <w:tr w:rsidR="00AD0DDD" w14:paraId="77494050" w14:textId="77777777" w:rsidTr="004D3A78">
        <w:trPr>
          <w:gridAfter w:val="1"/>
          <w:wAfter w:w="11" w:type="dxa"/>
          <w:trHeight w:val="1440"/>
        </w:trPr>
        <w:tc>
          <w:tcPr>
            <w:tcW w:w="10790" w:type="dxa"/>
            <w:gridSpan w:val="18"/>
            <w:tcBorders>
              <w:bottom w:val="single" w:sz="24" w:space="0" w:color="2C3B57" w:themeColor="text2"/>
            </w:tcBorders>
          </w:tcPr>
          <w:p w14:paraId="49D6ADE2" w14:textId="7F5E5F01" w:rsidR="00AD0DDD" w:rsidRPr="004D3A78" w:rsidRDefault="00FF16D6" w:rsidP="004D3A78">
            <w:pPr>
              <w:pStyle w:val="Heading1"/>
              <w:jc w:val="left"/>
              <w:rPr>
                <w:sz w:val="56"/>
                <w:szCs w:val="28"/>
              </w:rPr>
            </w:pPr>
            <w:r w:rsidRPr="004D3A78">
              <w:rPr>
                <w:sz w:val="56"/>
                <w:szCs w:val="28"/>
              </w:rPr>
              <w:t>Ryan Helm</w:t>
            </w:r>
          </w:p>
          <w:p w14:paraId="4BD9A2D9" w14:textId="33EF57D6" w:rsidR="00AD0DDD" w:rsidRPr="00AD0DDD" w:rsidRDefault="00FF16D6" w:rsidP="004D3A78">
            <w:pPr>
              <w:pStyle w:val="Heading2"/>
              <w:jc w:val="left"/>
            </w:pPr>
            <w:r>
              <w:t>Web Developer</w:t>
            </w:r>
          </w:p>
        </w:tc>
      </w:tr>
      <w:tr w:rsidR="00AD0DDD" w14:paraId="218B38C5" w14:textId="77777777" w:rsidTr="004D3A78">
        <w:trPr>
          <w:gridAfter w:val="1"/>
          <w:wAfter w:w="11" w:type="dxa"/>
          <w:trHeight w:val="149"/>
        </w:trPr>
        <w:tc>
          <w:tcPr>
            <w:tcW w:w="10790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503522F7" w14:textId="77777777" w:rsidR="00AD0DDD" w:rsidRDefault="00AD0DDD" w:rsidP="00DF1CB4"/>
        </w:tc>
      </w:tr>
      <w:tr w:rsidR="005F5561" w14:paraId="4ED67E26" w14:textId="77777777" w:rsidTr="004D3A78">
        <w:trPr>
          <w:trHeight w:val="314"/>
        </w:trPr>
        <w:tc>
          <w:tcPr>
            <w:tcW w:w="159" w:type="dxa"/>
            <w:vAlign w:val="center"/>
          </w:tcPr>
          <w:p w14:paraId="750DABA4" w14:textId="77777777" w:rsidR="005F5561" w:rsidRPr="00D06709" w:rsidRDefault="005F5561" w:rsidP="00DF1CB4"/>
        </w:tc>
        <w:tc>
          <w:tcPr>
            <w:tcW w:w="318" w:type="dxa"/>
            <w:shd w:val="clear" w:color="auto" w:fill="2C3B57" w:themeFill="text2"/>
            <w:vAlign w:val="center"/>
          </w:tcPr>
          <w:p w14:paraId="287E96C2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4D3A78">
              <w:rPr>
                <w:rStyle w:val="Emphasis"/>
              </w:rPr>
              <w:t>P</w:t>
            </w:r>
          </w:p>
        </w:tc>
        <w:tc>
          <w:tcPr>
            <w:tcW w:w="158" w:type="dxa"/>
            <w:vAlign w:val="center"/>
          </w:tcPr>
          <w:p w14:paraId="1B6A64C6" w14:textId="77777777" w:rsidR="005F5561" w:rsidRPr="00D06709" w:rsidRDefault="005F5561" w:rsidP="00DF1CB4"/>
        </w:tc>
        <w:tc>
          <w:tcPr>
            <w:tcW w:w="1458" w:type="dxa"/>
            <w:vAlign w:val="center"/>
          </w:tcPr>
          <w:p w14:paraId="5BA8C0AB" w14:textId="09510790" w:rsidR="005F5561" w:rsidRPr="00CF0F79" w:rsidRDefault="00FF16D6" w:rsidP="00DF1CB4">
            <w:pPr>
              <w:rPr>
                <w:u w:val="single"/>
              </w:rPr>
            </w:pPr>
            <w:r w:rsidRPr="00CF0F79">
              <w:rPr>
                <w:sz w:val="22"/>
                <w:szCs w:val="28"/>
                <w:u w:val="single"/>
              </w:rPr>
              <w:t>801/918/9335</w:t>
            </w:r>
          </w:p>
        </w:tc>
        <w:tc>
          <w:tcPr>
            <w:tcW w:w="154" w:type="dxa"/>
            <w:vAlign w:val="center"/>
          </w:tcPr>
          <w:p w14:paraId="73F4378F" w14:textId="77777777" w:rsidR="005F5561" w:rsidRDefault="005F5561" w:rsidP="00DF1CB4"/>
        </w:tc>
        <w:tc>
          <w:tcPr>
            <w:tcW w:w="318" w:type="dxa"/>
            <w:shd w:val="clear" w:color="auto" w:fill="2C3B57" w:themeFill="text2"/>
            <w:vAlign w:val="center"/>
          </w:tcPr>
          <w:p w14:paraId="7B04682D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59" w:type="dxa"/>
            <w:vAlign w:val="center"/>
          </w:tcPr>
          <w:p w14:paraId="731D70AB" w14:textId="77777777" w:rsidR="005F5561" w:rsidRDefault="005F5561" w:rsidP="00DF1CB4"/>
        </w:tc>
        <w:tc>
          <w:tcPr>
            <w:tcW w:w="2047" w:type="dxa"/>
            <w:vAlign w:val="center"/>
          </w:tcPr>
          <w:p w14:paraId="4B7846BB" w14:textId="331EDF74" w:rsidR="005F5561" w:rsidRPr="00CF0F79" w:rsidRDefault="00FF16D6" w:rsidP="00DF1CB4">
            <w:pPr>
              <w:rPr>
                <w:u w:val="single"/>
              </w:rPr>
            </w:pPr>
            <w:r w:rsidRPr="00CF0F79">
              <w:rPr>
                <w:sz w:val="22"/>
                <w:szCs w:val="28"/>
                <w:u w:val="single"/>
              </w:rPr>
              <w:t>ryjhelm@gmail.com</w:t>
            </w:r>
          </w:p>
        </w:tc>
        <w:tc>
          <w:tcPr>
            <w:tcW w:w="159" w:type="dxa"/>
            <w:vAlign w:val="center"/>
          </w:tcPr>
          <w:p w14:paraId="603E6274" w14:textId="77777777" w:rsidR="005F5561" w:rsidRDefault="005F5561" w:rsidP="00DF1CB4"/>
        </w:tc>
        <w:tc>
          <w:tcPr>
            <w:tcW w:w="355" w:type="dxa"/>
            <w:shd w:val="clear" w:color="auto" w:fill="2C3B57" w:themeFill="text2"/>
            <w:vAlign w:val="center"/>
          </w:tcPr>
          <w:p w14:paraId="5453D2E8" w14:textId="41964BEF" w:rsidR="005F5561" w:rsidRPr="00DF1CB4" w:rsidRDefault="00FF16D6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L</w:t>
            </w:r>
          </w:p>
        </w:tc>
        <w:tc>
          <w:tcPr>
            <w:tcW w:w="159" w:type="dxa"/>
            <w:vAlign w:val="center"/>
          </w:tcPr>
          <w:p w14:paraId="2ECEF529" w14:textId="77777777" w:rsidR="005F5561" w:rsidRDefault="005F5561" w:rsidP="00DF1CB4"/>
        </w:tc>
        <w:tc>
          <w:tcPr>
            <w:tcW w:w="2342" w:type="dxa"/>
            <w:gridSpan w:val="3"/>
            <w:vAlign w:val="center"/>
          </w:tcPr>
          <w:p w14:paraId="549FE86E" w14:textId="1EC52C32" w:rsidR="00575A2D" w:rsidRPr="00FA4DB0" w:rsidRDefault="00FF16D6" w:rsidP="00DF1CB4">
            <w:r w:rsidRPr="00CF0F79">
              <w:rPr>
                <w:sz w:val="22"/>
                <w:szCs w:val="28"/>
              </w:rPr>
              <w:t>https://www.linkedin.com/in/ryjhelm/</w:t>
            </w:r>
          </w:p>
        </w:tc>
        <w:tc>
          <w:tcPr>
            <w:tcW w:w="159" w:type="dxa"/>
            <w:vAlign w:val="center"/>
          </w:tcPr>
          <w:p w14:paraId="15A4A931" w14:textId="77777777" w:rsidR="005F5561" w:rsidRDefault="005F5561" w:rsidP="00DF1CB4"/>
        </w:tc>
        <w:tc>
          <w:tcPr>
            <w:tcW w:w="355" w:type="dxa"/>
            <w:shd w:val="clear" w:color="auto" w:fill="2C3B57" w:themeFill="text2"/>
            <w:vAlign w:val="center"/>
          </w:tcPr>
          <w:p w14:paraId="68FB7F7C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59" w:type="dxa"/>
            <w:vAlign w:val="center"/>
          </w:tcPr>
          <w:p w14:paraId="1356AB37" w14:textId="77777777" w:rsidR="005F5561" w:rsidRDefault="005F5561" w:rsidP="00DF1CB4"/>
        </w:tc>
        <w:tc>
          <w:tcPr>
            <w:tcW w:w="2342" w:type="dxa"/>
            <w:gridSpan w:val="2"/>
            <w:vAlign w:val="center"/>
          </w:tcPr>
          <w:p w14:paraId="7EF3176C" w14:textId="0C111B08" w:rsidR="005F5561" w:rsidRPr="00CF0F79" w:rsidRDefault="00FF16D6" w:rsidP="00DF1CB4">
            <w:pPr>
              <w:rPr>
                <w:sz w:val="22"/>
                <w:szCs w:val="28"/>
              </w:rPr>
            </w:pPr>
            <w:r w:rsidRPr="00CF0F79">
              <w:rPr>
                <w:sz w:val="22"/>
                <w:szCs w:val="28"/>
              </w:rPr>
              <w:t>https://rjhelm.github.io/ryan-port-react</w:t>
            </w:r>
          </w:p>
        </w:tc>
      </w:tr>
      <w:tr w:rsidR="00AD0DDD" w14:paraId="74F2F89C" w14:textId="77777777" w:rsidTr="004D3A78">
        <w:trPr>
          <w:gridAfter w:val="1"/>
          <w:wAfter w:w="11" w:type="dxa"/>
          <w:trHeight w:val="161"/>
        </w:trPr>
        <w:tc>
          <w:tcPr>
            <w:tcW w:w="10790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15B251A6" w14:textId="77777777" w:rsidR="00AD0DDD" w:rsidRDefault="00AD0DDD" w:rsidP="00DF1CB4"/>
        </w:tc>
      </w:tr>
      <w:tr w:rsidR="00560EA0" w14:paraId="38D320A6" w14:textId="77777777" w:rsidTr="004D3A78">
        <w:trPr>
          <w:gridAfter w:val="1"/>
          <w:wAfter w:w="11" w:type="dxa"/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2838786D" w14:textId="7E763C2D" w:rsidR="00560EA0" w:rsidRPr="005F5561" w:rsidRDefault="00FF16D6" w:rsidP="00DF1CB4">
            <w:pPr>
              <w:pStyle w:val="Heading3"/>
            </w:pPr>
            <w:r>
              <w:t>Full Stack Web Developer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970BBE7" w14:textId="77777777" w:rsidR="00560EA0" w:rsidRDefault="00560EA0" w:rsidP="00DF1CB4"/>
        </w:tc>
        <w:tc>
          <w:tcPr>
            <w:tcW w:w="3560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14E53947" w14:textId="77777777" w:rsidR="00560EA0" w:rsidRDefault="00560EA0" w:rsidP="00DF1CB4"/>
        </w:tc>
      </w:tr>
      <w:tr w:rsidR="00560EA0" w14:paraId="1C95EA66" w14:textId="77777777" w:rsidTr="004D3A78">
        <w:trPr>
          <w:gridAfter w:val="1"/>
          <w:wAfter w:w="11" w:type="dxa"/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16986191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6EE3A24F" w14:textId="77777777" w:rsidR="00560EA0" w:rsidRDefault="00560EA0" w:rsidP="00DF1CB4"/>
        </w:tc>
        <w:tc>
          <w:tcPr>
            <w:tcW w:w="3560" w:type="dxa"/>
            <w:gridSpan w:val="5"/>
            <w:shd w:val="clear" w:color="auto" w:fill="CADEE5" w:themeFill="background2"/>
            <w:vAlign w:val="bottom"/>
          </w:tcPr>
          <w:p w14:paraId="2DD6981A" w14:textId="77777777" w:rsidR="00560EA0" w:rsidRDefault="004D3A78" w:rsidP="00DF1CB4">
            <w:pPr>
              <w:pStyle w:val="Heading3"/>
            </w:pPr>
            <w:sdt>
              <w:sdtPr>
                <w:id w:val="-2075571490"/>
                <w:placeholder>
                  <w:docPart w:val="41D210CD1BC84976BC2C2820C1246DA8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22C2FA5C" w14:textId="77777777" w:rsidTr="004D3A78">
        <w:trPr>
          <w:gridAfter w:val="1"/>
          <w:wAfter w:w="11" w:type="dxa"/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E4E1370" w14:textId="07111DC6" w:rsidR="00AD6FA4" w:rsidRDefault="00FF16D6" w:rsidP="00DF1CB4">
            <w:pPr>
              <w:pStyle w:val="Text"/>
            </w:pP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>Enthusiastic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Web Developer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new to the field but 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>eager to contribute to team success through hard work, attention to detail and excellent organizational skills. Clear understanding of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Front-End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and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Back-End</w:t>
            </w:r>
            <w:r>
              <w:rPr>
                <w:rFonts w:ascii="Arial" w:hAnsi="Arial" w:cs="Arial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FF16D6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 xml:space="preserve">web development 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and training in </w:t>
            </w:r>
            <w:r w:rsidRPr="00FF16D6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the MERN stack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. Motivated to learn, 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>grow,</w:t>
            </w:r>
            <w:r>
              <w:rPr>
                <w:rFonts w:ascii="Arial" w:hAnsi="Arial" w:cs="Arial"/>
                <w:color w:val="58585F"/>
                <w:sz w:val="21"/>
                <w:szCs w:val="21"/>
                <w:shd w:val="clear" w:color="auto" w:fill="FFFFFF"/>
              </w:rPr>
              <w:t xml:space="preserve"> and excel in Web Development.</w:t>
            </w:r>
          </w:p>
        </w:tc>
        <w:tc>
          <w:tcPr>
            <w:tcW w:w="284" w:type="dxa"/>
            <w:vMerge w:val="restart"/>
            <w:vAlign w:val="center"/>
          </w:tcPr>
          <w:p w14:paraId="544C74FF" w14:textId="77777777" w:rsidR="00AD6FA4" w:rsidRDefault="00AD6FA4" w:rsidP="00DF1CB4"/>
        </w:tc>
        <w:tc>
          <w:tcPr>
            <w:tcW w:w="3560" w:type="dxa"/>
            <w:gridSpan w:val="5"/>
            <w:vMerge w:val="restart"/>
            <w:shd w:val="clear" w:color="auto" w:fill="CADEE5" w:themeFill="background2"/>
          </w:tcPr>
          <w:p w14:paraId="05206A35" w14:textId="77777777" w:rsidR="00575A2D" w:rsidRDefault="00575A2D" w:rsidP="00DF1CB4">
            <w:pPr>
              <w:pStyle w:val="Text"/>
            </w:pPr>
          </w:p>
          <w:p w14:paraId="14313527" w14:textId="64860952" w:rsidR="00AD6FA4" w:rsidRPr="00575A2D" w:rsidRDefault="00575A2D" w:rsidP="00DF1CB4">
            <w:pPr>
              <w:pStyle w:val="Text"/>
              <w:rPr>
                <w:b/>
                <w:bCs/>
              </w:rPr>
            </w:pPr>
            <w:r w:rsidRPr="00575A2D">
              <w:rPr>
                <w:b/>
                <w:bCs/>
              </w:rPr>
              <w:t>Granger High School</w:t>
            </w:r>
          </w:p>
          <w:p w14:paraId="6084CEB2" w14:textId="72E374DA" w:rsidR="00AD6FA4" w:rsidRDefault="00575A2D" w:rsidP="00CF0F79">
            <w:pPr>
              <w:pStyle w:val="Text"/>
              <w:numPr>
                <w:ilvl w:val="0"/>
                <w:numId w:val="20"/>
              </w:numPr>
            </w:pPr>
            <w:r>
              <w:t>High School Diploma</w:t>
            </w:r>
          </w:p>
          <w:p w14:paraId="5CEBE045" w14:textId="5C42806C" w:rsidR="00575A2D" w:rsidRDefault="00575A2D" w:rsidP="004D3A78">
            <w:pPr>
              <w:pStyle w:val="Text"/>
              <w:numPr>
                <w:ilvl w:val="0"/>
                <w:numId w:val="20"/>
              </w:numPr>
            </w:pPr>
            <w:r>
              <w:t>2007 to 2009</w:t>
            </w:r>
          </w:p>
          <w:p w14:paraId="1D2C6782" w14:textId="64AEECB4" w:rsidR="00575A2D" w:rsidRPr="00575A2D" w:rsidRDefault="00575A2D" w:rsidP="00575A2D">
            <w:pPr>
              <w:pStyle w:val="Text"/>
              <w:rPr>
                <w:b/>
                <w:bCs/>
              </w:rPr>
            </w:pPr>
            <w:r w:rsidRPr="00575A2D">
              <w:rPr>
                <w:b/>
                <w:bCs/>
              </w:rPr>
              <w:t>University of Utah Coding Bootcamp</w:t>
            </w:r>
          </w:p>
          <w:p w14:paraId="25BBA1D0" w14:textId="53F5DFD0" w:rsidR="00575A2D" w:rsidRDefault="00575A2D" w:rsidP="00CF0F79">
            <w:pPr>
              <w:pStyle w:val="Text"/>
              <w:numPr>
                <w:ilvl w:val="0"/>
                <w:numId w:val="17"/>
              </w:numPr>
            </w:pPr>
            <w:r>
              <w:t>Certification as Full-Stack Web Developer</w:t>
            </w:r>
          </w:p>
          <w:p w14:paraId="061E30F2" w14:textId="56CC22A5" w:rsidR="00575A2D" w:rsidRDefault="00575A2D" w:rsidP="004D3A78">
            <w:pPr>
              <w:pStyle w:val="Text"/>
              <w:numPr>
                <w:ilvl w:val="0"/>
                <w:numId w:val="19"/>
              </w:numPr>
            </w:pPr>
            <w:r>
              <w:t>2021</w:t>
            </w:r>
          </w:p>
          <w:p w14:paraId="2637CA13" w14:textId="66DB78EA" w:rsidR="00575A2D" w:rsidRPr="00575A2D" w:rsidRDefault="00575A2D" w:rsidP="00575A2D">
            <w:pPr>
              <w:pStyle w:val="Text"/>
              <w:rPr>
                <w:b/>
                <w:bCs/>
              </w:rPr>
            </w:pPr>
            <w:r w:rsidRPr="00575A2D">
              <w:rPr>
                <w:b/>
                <w:bCs/>
              </w:rPr>
              <w:t>Salt Lake Community College</w:t>
            </w:r>
          </w:p>
          <w:p w14:paraId="0CBAA877" w14:textId="4CA41425" w:rsidR="00575A2D" w:rsidRDefault="00575A2D" w:rsidP="00CF0F79">
            <w:pPr>
              <w:pStyle w:val="Text"/>
              <w:numPr>
                <w:ilvl w:val="0"/>
                <w:numId w:val="19"/>
              </w:numPr>
            </w:pPr>
            <w:r>
              <w:t xml:space="preserve">AS – Computer Science </w:t>
            </w:r>
          </w:p>
          <w:p w14:paraId="4DA5B56B" w14:textId="722A50F0" w:rsidR="00575A2D" w:rsidRDefault="004D3A78" w:rsidP="00CF0F79">
            <w:pPr>
              <w:pStyle w:val="Text"/>
              <w:numPr>
                <w:ilvl w:val="0"/>
                <w:numId w:val="19"/>
              </w:numPr>
            </w:pPr>
            <w:r>
              <w:t>2020 to Current</w:t>
            </w:r>
          </w:p>
          <w:p w14:paraId="1F0485ED" w14:textId="77777777" w:rsidR="00AD6FA4" w:rsidRDefault="00AD6FA4" w:rsidP="00575A2D">
            <w:pPr>
              <w:pStyle w:val="Text"/>
              <w:ind w:left="0"/>
            </w:pPr>
          </w:p>
          <w:p w14:paraId="0B92A0B4" w14:textId="684C8C6B" w:rsidR="00AD6FA4" w:rsidRDefault="00575A2D" w:rsidP="00DF1CB4">
            <w:pPr>
              <w:pStyle w:val="Heading3"/>
            </w:pPr>
            <w:r>
              <w:rPr>
                <w:noProof/>
                <w:lang w:val="en-AU" w:eastAsia="en-AU"/>
              </w:rPr>
              <w:t>Programming Skills</w:t>
            </w:r>
          </w:p>
          <w:p w14:paraId="67DA80F7" w14:textId="1CA3B193" w:rsidR="00AD6FA4" w:rsidRDefault="00575A2D" w:rsidP="00575A2D">
            <w:pPr>
              <w:pStyle w:val="ListParagraph"/>
            </w:pPr>
            <w:r>
              <w:t>html</w:t>
            </w:r>
          </w:p>
          <w:p w14:paraId="4EE00661" w14:textId="58378C6F" w:rsidR="00575A2D" w:rsidRDefault="00575A2D" w:rsidP="00575A2D">
            <w:pPr>
              <w:pStyle w:val="ListParagraph"/>
            </w:pPr>
            <w:r>
              <w:t>css</w:t>
            </w:r>
          </w:p>
          <w:p w14:paraId="66135889" w14:textId="08928520" w:rsidR="00575A2D" w:rsidRDefault="00575A2D" w:rsidP="00575A2D">
            <w:pPr>
              <w:pStyle w:val="ListParagraph"/>
            </w:pPr>
            <w:r>
              <w:t>react</w:t>
            </w:r>
          </w:p>
          <w:p w14:paraId="7809BF77" w14:textId="38F21E5B" w:rsidR="00575A2D" w:rsidRDefault="00575A2D" w:rsidP="00575A2D">
            <w:pPr>
              <w:pStyle w:val="ListParagraph"/>
            </w:pPr>
            <w:r>
              <w:t>javascript</w:t>
            </w:r>
          </w:p>
          <w:p w14:paraId="3B835A95" w14:textId="07815692" w:rsidR="00575A2D" w:rsidRDefault="00575A2D" w:rsidP="00575A2D">
            <w:pPr>
              <w:pStyle w:val="ListParagraph"/>
            </w:pPr>
            <w:r>
              <w:t>react</w:t>
            </w:r>
          </w:p>
          <w:p w14:paraId="07E2C21C" w14:textId="5A8472E2" w:rsidR="00575A2D" w:rsidRDefault="00575A2D" w:rsidP="00575A2D">
            <w:pPr>
              <w:pStyle w:val="ListParagraph"/>
            </w:pPr>
            <w:r>
              <w:t>node</w:t>
            </w:r>
          </w:p>
          <w:p w14:paraId="26383486" w14:textId="119383AC" w:rsidR="00575A2D" w:rsidRDefault="00575A2D" w:rsidP="00575A2D">
            <w:pPr>
              <w:pStyle w:val="ListParagraph"/>
            </w:pPr>
            <w:r>
              <w:t>Mongodb</w:t>
            </w:r>
          </w:p>
          <w:p w14:paraId="632F1275" w14:textId="270D774F" w:rsidR="00575A2D" w:rsidRDefault="00575A2D" w:rsidP="00575A2D">
            <w:pPr>
              <w:pStyle w:val="ListParagraph"/>
            </w:pPr>
            <w:r>
              <w:t>mysql</w:t>
            </w:r>
          </w:p>
          <w:p w14:paraId="4AA6D968" w14:textId="300DD44D" w:rsidR="00575A2D" w:rsidRDefault="00575A2D" w:rsidP="00575A2D">
            <w:pPr>
              <w:pStyle w:val="ListParagraph"/>
            </w:pPr>
            <w:r>
              <w:t>git</w:t>
            </w:r>
          </w:p>
          <w:p w14:paraId="44928057" w14:textId="182D7DCF" w:rsidR="00AD6FA4" w:rsidRDefault="00575A2D" w:rsidP="00DF1CB4">
            <w:pPr>
              <w:pStyle w:val="Heading3"/>
            </w:pPr>
            <w:r>
              <w:t>Soft skills</w:t>
            </w:r>
          </w:p>
          <w:p w14:paraId="36121477" w14:textId="77777777" w:rsidR="00AD6FA4" w:rsidRDefault="00575A2D" w:rsidP="00575A2D">
            <w:pPr>
              <w:pStyle w:val="ListParagraph"/>
            </w:pPr>
            <w:r>
              <w:t>critical thinking</w:t>
            </w:r>
          </w:p>
          <w:p w14:paraId="4F055B4A" w14:textId="77777777" w:rsidR="00575A2D" w:rsidRDefault="00575A2D" w:rsidP="00575A2D">
            <w:pPr>
              <w:pStyle w:val="ListParagraph"/>
            </w:pPr>
            <w:r>
              <w:t>fast learner</w:t>
            </w:r>
          </w:p>
          <w:p w14:paraId="6E1A71DD" w14:textId="77777777" w:rsidR="00575A2D" w:rsidRDefault="009F7718" w:rsidP="00575A2D">
            <w:pPr>
              <w:pStyle w:val="ListParagraph"/>
            </w:pPr>
            <w:r>
              <w:t>leadership</w:t>
            </w:r>
          </w:p>
          <w:p w14:paraId="32EC3B2E" w14:textId="77777777" w:rsidR="009F7718" w:rsidRDefault="009F7718" w:rsidP="00575A2D">
            <w:pPr>
              <w:pStyle w:val="ListParagraph"/>
            </w:pPr>
            <w:r>
              <w:t>Multitasking</w:t>
            </w:r>
          </w:p>
          <w:p w14:paraId="1C1F3698" w14:textId="77777777" w:rsidR="009F7718" w:rsidRDefault="009F7718" w:rsidP="00575A2D">
            <w:pPr>
              <w:pStyle w:val="ListParagraph"/>
            </w:pPr>
            <w:r>
              <w:t>Communication</w:t>
            </w:r>
          </w:p>
          <w:p w14:paraId="363B79F8" w14:textId="1262BC4C" w:rsidR="009F7718" w:rsidRPr="00AD0DDD" w:rsidRDefault="009F7718" w:rsidP="009F7718">
            <w:pPr>
              <w:ind w:left="170"/>
            </w:pPr>
          </w:p>
        </w:tc>
      </w:tr>
      <w:tr w:rsidR="00AD6FA4" w14:paraId="6EF9AED4" w14:textId="77777777" w:rsidTr="004D3A78">
        <w:trPr>
          <w:gridAfter w:val="1"/>
          <w:wAfter w:w="11" w:type="dxa"/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D0B580A" w14:textId="77777777" w:rsidR="00AD6FA4" w:rsidRDefault="004D3A78" w:rsidP="00DF1CB4">
            <w:pPr>
              <w:pStyle w:val="Heading3"/>
            </w:pPr>
            <w:sdt>
              <w:sdtPr>
                <w:id w:val="1813675065"/>
                <w:placeholder>
                  <w:docPart w:val="6D2E13D4029C46818D99BDDE765AB0F6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73D4F73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761DC41E" w14:textId="77777777" w:rsidR="00AD6FA4" w:rsidRDefault="00AD6FA4" w:rsidP="00DF1CB4"/>
        </w:tc>
      </w:tr>
      <w:tr w:rsidR="00AD6FA4" w14:paraId="7F9431CA" w14:textId="77777777" w:rsidTr="004D3A78">
        <w:trPr>
          <w:gridAfter w:val="1"/>
          <w:wAfter w:w="11" w:type="dxa"/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BF9E348" w14:textId="17CA1093" w:rsidR="00AD6FA4" w:rsidRPr="004D3A78" w:rsidRDefault="00FF16D6" w:rsidP="004D3A78">
            <w:pPr>
              <w:pStyle w:val="Dates"/>
              <w:rPr>
                <w:sz w:val="22"/>
                <w:szCs w:val="28"/>
              </w:rPr>
            </w:pPr>
            <w:r w:rsidRPr="004D3A78">
              <w:rPr>
                <w:sz w:val="22"/>
                <w:szCs w:val="28"/>
              </w:rPr>
              <w:t>Tier 3 Technical Support Agent at Vivint</w:t>
            </w:r>
            <w:r w:rsidR="004D3A78" w:rsidRPr="004D3A78">
              <w:rPr>
                <w:sz w:val="22"/>
                <w:szCs w:val="28"/>
              </w:rPr>
              <w:t xml:space="preserve"> - </w:t>
            </w:r>
            <w:r w:rsidR="004D3A78" w:rsidRPr="004D3A78">
              <w:rPr>
                <w:sz w:val="22"/>
                <w:szCs w:val="28"/>
              </w:rPr>
              <w:t>08/2021 – Current</w:t>
            </w:r>
          </w:p>
          <w:p w14:paraId="0C90F310" w14:textId="5B86810E" w:rsidR="00FA4DB0" w:rsidRDefault="00FA4DB0" w:rsidP="00DF1CB4">
            <w:pPr>
              <w:pStyle w:val="Dates"/>
            </w:pPr>
          </w:p>
          <w:p w14:paraId="2FC95F3E" w14:textId="5DE32E73" w:rsidR="00FA4DB0" w:rsidRPr="00575A2D" w:rsidRDefault="00575A2D" w:rsidP="00DF1CB4">
            <w:pPr>
              <w:pStyle w:val="Text"/>
              <w:rPr>
                <w:b/>
                <w:bCs/>
              </w:rPr>
            </w:pPr>
            <w:r w:rsidRPr="00575A2D">
              <w:rPr>
                <w:b/>
                <w:bCs/>
              </w:rPr>
              <w:t>Milieu Manager</w:t>
            </w:r>
            <w:r w:rsidRPr="00575A2D">
              <w:rPr>
                <w:b/>
                <w:bCs/>
              </w:rPr>
              <w:t xml:space="preserve"> - </w:t>
            </w:r>
            <w:r w:rsidRPr="00575A2D">
              <w:rPr>
                <w:b/>
                <w:bCs/>
              </w:rPr>
              <w:t>Copper Hills Youth Center</w:t>
            </w:r>
            <w:r w:rsidRPr="00575A2D">
              <w:rPr>
                <w:b/>
                <w:bCs/>
              </w:rPr>
              <w:t xml:space="preserve"> </w:t>
            </w:r>
            <w:r w:rsidR="004D3A78">
              <w:rPr>
                <w:b/>
                <w:bCs/>
              </w:rPr>
              <w:t xml:space="preserve">- </w:t>
            </w:r>
            <w:r w:rsidR="004D3A78" w:rsidRPr="004D3A78">
              <w:rPr>
                <w:b/>
                <w:bCs/>
              </w:rPr>
              <w:t>03/2016 – 03/2020</w:t>
            </w:r>
          </w:p>
          <w:p w14:paraId="4EE7CF00" w14:textId="77777777" w:rsidR="00575A2D" w:rsidRDefault="00575A2D" w:rsidP="00575A2D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hAnsi="Arial" w:cs="Arial"/>
                <w:color w:val="58585F"/>
                <w:sz w:val="21"/>
                <w:szCs w:val="21"/>
              </w:rPr>
              <w:t>Maximized productivity by keeping detailed records of daily progress and identifying and rectifying areas for improvement.</w:t>
            </w:r>
          </w:p>
          <w:p w14:paraId="2DFD1C5A" w14:textId="77777777" w:rsidR="00575A2D" w:rsidRDefault="00575A2D" w:rsidP="00575A2D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hAnsi="Arial" w:cs="Arial"/>
                <w:color w:val="58585F"/>
                <w:sz w:val="21"/>
                <w:szCs w:val="21"/>
              </w:rPr>
              <w:t>Accomplished multiple tasks within established timeframes.</w:t>
            </w:r>
          </w:p>
          <w:p w14:paraId="62356B01" w14:textId="77777777" w:rsidR="00575A2D" w:rsidRDefault="00575A2D" w:rsidP="00575A2D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hAnsi="Arial" w:cs="Arial"/>
                <w:color w:val="58585F"/>
                <w:sz w:val="21"/>
                <w:szCs w:val="21"/>
              </w:rPr>
              <w:t>Delivered feedback to decision-makers regarding employee performance and training needs.</w:t>
            </w:r>
          </w:p>
          <w:p w14:paraId="3656FC0D" w14:textId="77777777" w:rsidR="00575A2D" w:rsidRDefault="00575A2D" w:rsidP="00575A2D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hAnsi="Arial" w:cs="Arial"/>
                <w:color w:val="58585F"/>
                <w:sz w:val="21"/>
                <w:szCs w:val="21"/>
              </w:rPr>
              <w:t>Reviewed performance data to monitor and measure productivity, goal progress and activity levels.</w:t>
            </w:r>
          </w:p>
          <w:p w14:paraId="196467AC" w14:textId="7109BD9B" w:rsidR="004D3A78" w:rsidRPr="004D3A78" w:rsidRDefault="00575A2D" w:rsidP="004D3A78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hAnsi="Arial" w:cs="Arial"/>
                <w:color w:val="58585F"/>
                <w:sz w:val="21"/>
                <w:szCs w:val="21"/>
              </w:rPr>
              <w:t>Maximized performance by monitoring daily activities and mentoring team members.</w:t>
            </w:r>
          </w:p>
          <w:p w14:paraId="3F278A35" w14:textId="7E6DB46D" w:rsidR="00FA4DB0" w:rsidRPr="004D3A78" w:rsidRDefault="00575A2D" w:rsidP="004D3A78">
            <w:pPr>
              <w:pStyle w:val="Dates"/>
            </w:pPr>
            <w:r w:rsidRPr="004D3A78">
              <w:rPr>
                <w:sz w:val="22"/>
                <w:szCs w:val="28"/>
              </w:rPr>
              <w:t>Program Director</w:t>
            </w:r>
            <w:r w:rsidRPr="004D3A78">
              <w:rPr>
                <w:sz w:val="22"/>
                <w:szCs w:val="28"/>
              </w:rPr>
              <w:t xml:space="preserve"> - </w:t>
            </w:r>
            <w:r w:rsidRPr="004D3A78">
              <w:rPr>
                <w:sz w:val="22"/>
                <w:szCs w:val="28"/>
              </w:rPr>
              <w:t>TKJ Inc</w:t>
            </w:r>
            <w:r w:rsidR="004D3A78" w:rsidRPr="004D3A78">
              <w:rPr>
                <w:sz w:val="22"/>
                <w:szCs w:val="28"/>
              </w:rPr>
              <w:t xml:space="preserve"> - </w:t>
            </w:r>
            <w:r w:rsidR="004D3A78" w:rsidRPr="004D3A78">
              <w:rPr>
                <w:sz w:val="22"/>
                <w:szCs w:val="28"/>
              </w:rPr>
              <w:t>02/2012 – 03/2016</w:t>
            </w:r>
          </w:p>
          <w:p w14:paraId="1F9798BD" w14:textId="77777777" w:rsidR="00575A2D" w:rsidRDefault="00575A2D" w:rsidP="00575A2D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hAnsi="Arial" w:cs="Arial"/>
                <w:color w:val="58585F"/>
                <w:sz w:val="21"/>
                <w:szCs w:val="21"/>
              </w:rPr>
              <w:t>Maintained and updated all program related documents.</w:t>
            </w:r>
          </w:p>
          <w:p w14:paraId="324C48AE" w14:textId="77777777" w:rsidR="00575A2D" w:rsidRDefault="00575A2D" w:rsidP="00575A2D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hAnsi="Arial" w:cs="Arial"/>
                <w:color w:val="58585F"/>
                <w:sz w:val="21"/>
                <w:szCs w:val="21"/>
              </w:rPr>
              <w:t>Provided ongoing direction and leadership for program operations.</w:t>
            </w:r>
          </w:p>
          <w:p w14:paraId="64F5F075" w14:textId="378D9D4F" w:rsidR="00575A2D" w:rsidRPr="00575A2D" w:rsidRDefault="00575A2D" w:rsidP="00575A2D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color w:val="58585F"/>
                <w:sz w:val="21"/>
                <w:szCs w:val="21"/>
              </w:rPr>
            </w:pPr>
            <w:r>
              <w:rPr>
                <w:rFonts w:ascii="Arial" w:hAnsi="Arial" w:cs="Arial"/>
                <w:color w:val="58585F"/>
                <w:sz w:val="21"/>
                <w:szCs w:val="21"/>
              </w:rPr>
              <w:t>Improved success of program by making proactive decisions, effectively communicating, learning fast, and accepting feedback.</w:t>
            </w:r>
          </w:p>
          <w:p w14:paraId="4434C8D3" w14:textId="7D80BBA2" w:rsidR="00AD6FA4" w:rsidRPr="00560EA0" w:rsidRDefault="00FA4DB0" w:rsidP="004D3A78">
            <w:pPr>
              <w:pStyle w:val="Dates"/>
            </w:pPr>
            <w:r>
              <w:t xml:space="preserve"> 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8090D4F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4E50748D" w14:textId="77777777" w:rsidR="00AD6FA4" w:rsidRDefault="00AD6FA4" w:rsidP="00DF1CB4"/>
        </w:tc>
      </w:tr>
      <w:tr w:rsidR="00AD6FA4" w14:paraId="43D64CE1" w14:textId="77777777" w:rsidTr="004D3A78">
        <w:trPr>
          <w:gridAfter w:val="1"/>
          <w:wAfter w:w="11" w:type="dxa"/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3471A26" w14:textId="7B88BD78" w:rsidR="00AD6FA4" w:rsidRDefault="009F7718" w:rsidP="00DF1CB4">
            <w:pPr>
              <w:pStyle w:val="Heading3"/>
            </w:pPr>
            <w:r>
              <w:t>Projects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9C3291B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1F0CA9AE" w14:textId="77777777" w:rsidR="00AD6FA4" w:rsidRDefault="00AD6FA4" w:rsidP="00DF1CB4"/>
        </w:tc>
      </w:tr>
      <w:tr w:rsidR="00AD6FA4" w14:paraId="741679D9" w14:textId="77777777" w:rsidTr="004D3A78">
        <w:trPr>
          <w:gridAfter w:val="1"/>
          <w:wAfter w:w="11" w:type="dxa"/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2371FEB" w14:textId="06B9551C" w:rsidR="00AD6FA4" w:rsidRDefault="009F7718" w:rsidP="00DF1CB4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 xml:space="preserve">MTG Social -  </w:t>
            </w:r>
            <w:hyperlink r:id="rId10" w:history="1">
              <w:r w:rsidRPr="00CC3FD4">
                <w:rPr>
                  <w:rStyle w:val="Hyperlink"/>
                  <w:b/>
                  <w:bCs/>
                </w:rPr>
                <w:t>https://github.com/rjhelm/mtg-social</w:t>
              </w:r>
            </w:hyperlink>
          </w:p>
          <w:p w14:paraId="2F2D1A6E" w14:textId="4CB049E4" w:rsidR="009F7718" w:rsidRPr="00D970F2" w:rsidRDefault="009F7718" w:rsidP="009F7718">
            <w:pPr>
              <w:pStyle w:val="Text"/>
              <w:numPr>
                <w:ilvl w:val="0"/>
                <w:numId w:val="16"/>
              </w:numPr>
            </w:pPr>
            <w:r w:rsidRPr="00D970F2">
              <w:t xml:space="preserve">Working to implement marketplace capability to the </w:t>
            </w:r>
            <w:proofErr w:type="gramStart"/>
            <w:r w:rsidRPr="00D970F2">
              <w:t>back</w:t>
            </w:r>
            <w:r w:rsidR="00D970F2" w:rsidRPr="00D970F2">
              <w:t>-</w:t>
            </w:r>
            <w:r w:rsidRPr="00D970F2">
              <w:t>end</w:t>
            </w:r>
            <w:proofErr w:type="gramEnd"/>
            <w:r w:rsidRPr="00D970F2">
              <w:t xml:space="preserve">. The backend utilizes MongoDB, </w:t>
            </w:r>
            <w:proofErr w:type="spellStart"/>
            <w:r w:rsidR="00D970F2" w:rsidRPr="00D970F2">
              <w:t>graphql</w:t>
            </w:r>
            <w:proofErr w:type="spellEnd"/>
            <w:r w:rsidR="00D970F2" w:rsidRPr="00D970F2">
              <w:t xml:space="preserve">, and express. </w:t>
            </w:r>
          </w:p>
          <w:p w14:paraId="2BE6A513" w14:textId="491DBE97" w:rsidR="00D970F2" w:rsidRDefault="00D970F2" w:rsidP="00D970F2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 xml:space="preserve">Facebook Clone - </w:t>
            </w:r>
            <w:hyperlink r:id="rId11" w:history="1">
              <w:r w:rsidRPr="00CC3FD4">
                <w:rPr>
                  <w:rStyle w:val="Hyperlink"/>
                  <w:b/>
                  <w:bCs/>
                </w:rPr>
                <w:t>https://github.com/rjhelm/facebook-clone</w:t>
              </w:r>
            </w:hyperlink>
          </w:p>
          <w:p w14:paraId="0F503752" w14:textId="4A1FF061" w:rsidR="00D970F2" w:rsidRPr="00D970F2" w:rsidRDefault="00D970F2" w:rsidP="00D970F2">
            <w:pPr>
              <w:pStyle w:val="Text"/>
              <w:numPr>
                <w:ilvl w:val="0"/>
                <w:numId w:val="16"/>
              </w:numPr>
            </w:pPr>
            <w:r w:rsidRPr="00D970F2">
              <w:t>The front-end is built with React and is complete, I am working to create the user authentication, database, etc. for the backend. Testing Mongo, MySQL</w:t>
            </w:r>
            <w:r w:rsidR="00CF0F79">
              <w:t xml:space="preserve"> for the database</w:t>
            </w:r>
            <w:r w:rsidRPr="00D970F2">
              <w:t>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136707A1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729C5FDC" w14:textId="77777777" w:rsidR="00AD6FA4" w:rsidRDefault="00AD6FA4" w:rsidP="00DF1CB4"/>
        </w:tc>
      </w:tr>
    </w:tbl>
    <w:p w14:paraId="79F75082" w14:textId="474488A6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86CB" w14:textId="77777777" w:rsidR="005C6466" w:rsidRDefault="005C6466" w:rsidP="00DF1CB4">
      <w:r>
        <w:separator/>
      </w:r>
    </w:p>
  </w:endnote>
  <w:endnote w:type="continuationSeparator" w:id="0">
    <w:p w14:paraId="03749E8C" w14:textId="77777777" w:rsidR="005C6466" w:rsidRDefault="005C646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757A" w14:textId="77777777" w:rsidR="005C6466" w:rsidRDefault="005C6466" w:rsidP="00DF1CB4">
      <w:r>
        <w:separator/>
      </w:r>
    </w:p>
  </w:footnote>
  <w:footnote w:type="continuationSeparator" w:id="0">
    <w:p w14:paraId="2C4ACA05" w14:textId="77777777" w:rsidR="005C6466" w:rsidRDefault="005C646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12"/>
        </w:tabs>
        <w:ind w:left="141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7382B"/>
    <w:multiLevelType w:val="hybridMultilevel"/>
    <w:tmpl w:val="1F4C137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2EBA4B15"/>
    <w:multiLevelType w:val="hybridMultilevel"/>
    <w:tmpl w:val="5AD86638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3DF653F2"/>
    <w:multiLevelType w:val="hybridMultilevel"/>
    <w:tmpl w:val="255CA01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480523F2"/>
    <w:multiLevelType w:val="multilevel"/>
    <w:tmpl w:val="5C0C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60FD7"/>
    <w:multiLevelType w:val="hybridMultilevel"/>
    <w:tmpl w:val="AFF253BC"/>
    <w:lvl w:ilvl="0" w:tplc="04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6" w15:restartNumberingAfterBreak="0">
    <w:nsid w:val="539F4DB6"/>
    <w:multiLevelType w:val="hybridMultilevel"/>
    <w:tmpl w:val="E85A606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56B81C3F"/>
    <w:multiLevelType w:val="hybridMultilevel"/>
    <w:tmpl w:val="5502C2F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56E441EB"/>
    <w:multiLevelType w:val="hybridMultilevel"/>
    <w:tmpl w:val="66566C6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613449EA"/>
    <w:multiLevelType w:val="multilevel"/>
    <w:tmpl w:val="ADF8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6"/>
  </w:num>
  <w:num w:numId="13">
    <w:abstractNumId w:val="14"/>
  </w:num>
  <w:num w:numId="14">
    <w:abstractNumId w:val="12"/>
  </w:num>
  <w:num w:numId="15">
    <w:abstractNumId w:val="19"/>
  </w:num>
  <w:num w:numId="16">
    <w:abstractNumId w:val="17"/>
  </w:num>
  <w:num w:numId="17">
    <w:abstractNumId w:val="18"/>
  </w:num>
  <w:num w:numId="18">
    <w:abstractNumId w:val="15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66"/>
    <w:rsid w:val="002B73E2"/>
    <w:rsid w:val="002D3AB8"/>
    <w:rsid w:val="00413477"/>
    <w:rsid w:val="004A586E"/>
    <w:rsid w:val="004D3A78"/>
    <w:rsid w:val="00560EA0"/>
    <w:rsid w:val="00575A2D"/>
    <w:rsid w:val="005C6466"/>
    <w:rsid w:val="005E09DE"/>
    <w:rsid w:val="005F5561"/>
    <w:rsid w:val="00680892"/>
    <w:rsid w:val="006C60E6"/>
    <w:rsid w:val="009835F5"/>
    <w:rsid w:val="009F7718"/>
    <w:rsid w:val="00A520FA"/>
    <w:rsid w:val="00AB03FA"/>
    <w:rsid w:val="00AD0DDD"/>
    <w:rsid w:val="00AD6FA4"/>
    <w:rsid w:val="00CF0F79"/>
    <w:rsid w:val="00D06709"/>
    <w:rsid w:val="00D74C88"/>
    <w:rsid w:val="00D970F2"/>
    <w:rsid w:val="00DF1CB4"/>
    <w:rsid w:val="00E14266"/>
    <w:rsid w:val="00FA4DB0"/>
    <w:rsid w:val="00FF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09F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paragraph" w:customStyle="1" w:styleId="public-draftstyledefault-unorderedlistitem">
    <w:name w:val="public-draftstyledefault-unorderedlistitem"/>
    <w:basedOn w:val="Normal"/>
    <w:rsid w:val="00575A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rsid w:val="00575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jhelm/facebook-clone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rjhelm/mtg-so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jhe\Downloads\tf118191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D210CD1BC84976BC2C2820C1246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72589-98D1-40DA-8663-CCBFCB14D6A4}"/>
      </w:docPartPr>
      <w:docPartBody>
        <w:p w:rsidR="00000000" w:rsidRDefault="00D03F53">
          <w:pPr>
            <w:pStyle w:val="41D210CD1BC84976BC2C2820C1246DA8"/>
          </w:pPr>
          <w:r w:rsidRPr="00AD0DDD">
            <w:t>Education</w:t>
          </w:r>
        </w:p>
      </w:docPartBody>
    </w:docPart>
    <w:docPart>
      <w:docPartPr>
        <w:name w:val="6D2E13D4029C46818D99BDDE765AB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E0A0-38DE-4289-966B-30A6DBF92D45}"/>
      </w:docPartPr>
      <w:docPartBody>
        <w:p w:rsidR="00000000" w:rsidRDefault="00D03F53">
          <w:pPr>
            <w:pStyle w:val="6D2E13D4029C46818D99BDDE765AB0F6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53"/>
    <w:rsid w:val="00D0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D4FC702C734509BBAB9AA00F38C8A6">
    <w:name w:val="F4D4FC702C734509BBAB9AA00F38C8A6"/>
  </w:style>
  <w:style w:type="paragraph" w:customStyle="1" w:styleId="F270691CFF854C21AC6530015CEEA338">
    <w:name w:val="F270691CFF854C21AC6530015CEEA338"/>
  </w:style>
  <w:style w:type="paragraph" w:customStyle="1" w:styleId="70D1069A30F84993B818D895AAEF3CB7">
    <w:name w:val="70D1069A30F84993B818D895AAEF3CB7"/>
  </w:style>
  <w:style w:type="paragraph" w:customStyle="1" w:styleId="C8F4CF4BC540478CB5BCCE791671BE0D">
    <w:name w:val="C8F4CF4BC540478CB5BCCE791671BE0D"/>
  </w:style>
  <w:style w:type="paragraph" w:customStyle="1" w:styleId="B64FA72AEFB94C55A49EBD76DFD83E05">
    <w:name w:val="B64FA72AEFB94C55A49EBD76DFD83E05"/>
  </w:style>
  <w:style w:type="paragraph" w:customStyle="1" w:styleId="E11A28C1D7E44BC8A4EE8D32256F67B4">
    <w:name w:val="E11A28C1D7E44BC8A4EE8D32256F67B4"/>
  </w:style>
  <w:style w:type="paragraph" w:customStyle="1" w:styleId="3E3870C2603D4447860AD892405E8B1E">
    <w:name w:val="3E3870C2603D4447860AD892405E8B1E"/>
  </w:style>
  <w:style w:type="paragraph" w:customStyle="1" w:styleId="41D210CD1BC84976BC2C2820C1246DA8">
    <w:name w:val="41D210CD1BC84976BC2C2820C1246DA8"/>
  </w:style>
  <w:style w:type="paragraph" w:customStyle="1" w:styleId="E311B00E647E4E468608B5B7EC9AF65A">
    <w:name w:val="E311B00E647E4E468608B5B7EC9AF65A"/>
  </w:style>
  <w:style w:type="paragraph" w:customStyle="1" w:styleId="BF49131613384B8789AB10FFAEE02347">
    <w:name w:val="BF49131613384B8789AB10FFAEE02347"/>
  </w:style>
  <w:style w:type="paragraph" w:customStyle="1" w:styleId="49CCCF18B1DE438697C7C2BF6254F526">
    <w:name w:val="49CCCF18B1DE438697C7C2BF6254F526"/>
  </w:style>
  <w:style w:type="paragraph" w:customStyle="1" w:styleId="6DFCFD586FD748318F4A13E368DB247B">
    <w:name w:val="6DFCFD586FD748318F4A13E368DB247B"/>
  </w:style>
  <w:style w:type="paragraph" w:customStyle="1" w:styleId="A03E3C74974D42C2BBEAA2D23F373339">
    <w:name w:val="A03E3C74974D42C2BBEAA2D23F373339"/>
  </w:style>
  <w:style w:type="paragraph" w:customStyle="1" w:styleId="FC6F453BB4E94D0EAD2054C42D2A6111">
    <w:name w:val="FC6F453BB4E94D0EAD2054C42D2A6111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2C4F0ACDA67242FDBFEF3CD2EFF677BF">
    <w:name w:val="2C4F0ACDA67242FDBFEF3CD2EFF677BF"/>
  </w:style>
  <w:style w:type="paragraph" w:customStyle="1" w:styleId="DE1E0065370D406D8866B82CFB43F7E3">
    <w:name w:val="DE1E0065370D406D8866B82CFB43F7E3"/>
  </w:style>
  <w:style w:type="paragraph" w:customStyle="1" w:styleId="3248D79B35C94329B13FD6BF4271ACBD">
    <w:name w:val="3248D79B35C94329B13FD6BF4271ACBD"/>
  </w:style>
  <w:style w:type="paragraph" w:customStyle="1" w:styleId="6D2E13D4029C46818D99BDDE765AB0F6">
    <w:name w:val="6D2E13D4029C46818D99BDDE765AB0F6"/>
  </w:style>
  <w:style w:type="paragraph" w:customStyle="1" w:styleId="356AFBFF418C47B49B9DBCB27F7C50DD">
    <w:name w:val="356AFBFF418C47B49B9DBCB27F7C50DD"/>
  </w:style>
  <w:style w:type="paragraph" w:customStyle="1" w:styleId="C1B5E5F653BC4D3FB577C5E0A4685062">
    <w:name w:val="C1B5E5F653BC4D3FB577C5E0A4685062"/>
  </w:style>
  <w:style w:type="paragraph" w:customStyle="1" w:styleId="90FBBC3B2F4643F4ABF89EA1227DA7C9">
    <w:name w:val="90FBBC3B2F4643F4ABF89EA1227DA7C9"/>
  </w:style>
  <w:style w:type="paragraph" w:customStyle="1" w:styleId="06BAF68618094274A62F294D0B94261A">
    <w:name w:val="06BAF68618094274A62F294D0B94261A"/>
  </w:style>
  <w:style w:type="paragraph" w:customStyle="1" w:styleId="2DFF013CB3694C1BB50A18F7A6A609A9">
    <w:name w:val="2DFF013CB3694C1BB50A18F7A6A609A9"/>
  </w:style>
  <w:style w:type="paragraph" w:customStyle="1" w:styleId="923A0B10120D4EA6B7C861B69B133D49">
    <w:name w:val="923A0B10120D4EA6B7C861B69B133D49"/>
  </w:style>
  <w:style w:type="paragraph" w:customStyle="1" w:styleId="1A5DD25E1A414D6C88D01F57FF73C5FF">
    <w:name w:val="1A5DD25E1A414D6C88D01F57FF73C5FF"/>
  </w:style>
  <w:style w:type="paragraph" w:customStyle="1" w:styleId="75E67C22A6CC4816B8F095EE2E61A293">
    <w:name w:val="75E67C22A6CC4816B8F095EE2E61A293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6ED2862723304F5D967442C39071BA64">
    <w:name w:val="6ED2862723304F5D967442C39071BA64"/>
  </w:style>
  <w:style w:type="paragraph" w:customStyle="1" w:styleId="2C15DE3B7A8C4C7D96BA393E4C8CC5D1">
    <w:name w:val="2C15DE3B7A8C4C7D96BA393E4C8CC5D1"/>
  </w:style>
  <w:style w:type="paragraph" w:customStyle="1" w:styleId="6EE1FB1709344CF9BA80FE5642FEF39F">
    <w:name w:val="6EE1FB1709344CF9BA80FE5642FEF39F"/>
  </w:style>
  <w:style w:type="paragraph" w:customStyle="1" w:styleId="74127EB13E7446929880C89297508A89">
    <w:name w:val="74127EB13E7446929880C89297508A89"/>
    <w:rsid w:val="00D03F53"/>
  </w:style>
  <w:style w:type="paragraph" w:customStyle="1" w:styleId="4D939FC1FA8F4DE8AB83259A556B0F90">
    <w:name w:val="4D939FC1FA8F4DE8AB83259A556B0F90"/>
    <w:rsid w:val="00D03F53"/>
  </w:style>
  <w:style w:type="paragraph" w:customStyle="1" w:styleId="FEE264C17C71475CAA7BB7CF9416DFF9">
    <w:name w:val="FEE264C17C71475CAA7BB7CF9416DFF9"/>
    <w:rsid w:val="00D03F53"/>
  </w:style>
  <w:style w:type="paragraph" w:customStyle="1" w:styleId="0D5A1724A61A4180BF98A599A1A09DDE">
    <w:name w:val="0D5A1724A61A4180BF98A599A1A09DDE"/>
    <w:rsid w:val="00D03F53"/>
  </w:style>
  <w:style w:type="paragraph" w:customStyle="1" w:styleId="2FCBE8C8E6754F7F9D7D2033A869C29E">
    <w:name w:val="2FCBE8C8E6754F7F9D7D2033A869C29E"/>
    <w:rsid w:val="00D03F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tf11819105_win32.dotx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2021-08-22T00:05:00Z</dcterms:created>
  <dcterms:modified xsi:type="dcterms:W3CDTF">2021-08-22T03:03:00Z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