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F095" w14:textId="77777777" w:rsidR="00D70063" w:rsidRDefault="00D70063" w:rsidP="00D70063">
      <w:pPr>
        <w:pStyle w:val="Heading3"/>
      </w:pPr>
      <w:r>
        <w:rPr>
          <w:noProof/>
          <w:lang w:eastAsia="en-US"/>
        </w:rPr>
        <mc:AlternateContent>
          <mc:Choice Requires="wps">
            <w:drawing>
              <wp:anchor distT="45720" distB="45720" distL="114300" distR="114300" simplePos="0" relativeHeight="251659264" behindDoc="0" locked="1" layoutInCell="1" allowOverlap="1" wp14:anchorId="3CD3DE0B" wp14:editId="64227617">
                <wp:simplePos x="0" y="0"/>
                <wp:positionH relativeFrom="page">
                  <wp:posOffset>685800</wp:posOffset>
                </wp:positionH>
                <wp:positionV relativeFrom="margin">
                  <wp:align>top</wp:align>
                </wp:positionV>
                <wp:extent cx="2148840" cy="8658225"/>
                <wp:effectExtent l="0" t="0" r="22860" b="28575"/>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658225"/>
                        </a:xfrm>
                        <a:prstGeom prst="rect">
                          <a:avLst/>
                        </a:prstGeom>
                        <a:noFill/>
                        <a:ln w="9525">
                          <a:solidFill>
                            <a:schemeClr val="bg1"/>
                          </a:solidFill>
                          <a:miter lim="800000"/>
                          <a:headEnd/>
                          <a:tailEnd/>
                        </a:ln>
                      </wps:spPr>
                      <wps:txbx>
                        <w:txbxContent>
                          <w:p w14:paraId="4852E0C4" w14:textId="589B3426" w:rsidR="00D70063" w:rsidRDefault="000F4F9C" w:rsidP="00D70063">
                            <w:pPr>
                              <w:pStyle w:val="Photo"/>
                            </w:pPr>
                            <w:r>
                              <w:rPr>
                                <w:noProof/>
                              </w:rPr>
                              <w:drawing>
                                <wp:inline distT="0" distB="0" distL="0" distR="0" wp14:anchorId="552C7A6F" wp14:editId="5045159A">
                                  <wp:extent cx="2139950" cy="21399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sdt>
                            <w:sdtPr>
                              <w:alias w:val="Your Name"/>
                              <w:tag w:val="Your Name"/>
                              <w:id w:val="-1489158292"/>
                              <w:placeholder>
                                <w:docPart w:val="2EC8430F815F49DC889FD43A592BF11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93E2AC9" w14:textId="543338AE" w:rsidR="00D70063" w:rsidRDefault="00D600C1" w:rsidP="00184923">
                                <w:pPr>
                                  <w:pStyle w:val="Title"/>
                                </w:pPr>
                                <w:r>
                                  <w:t>Ryan Helm</w:t>
                                </w:r>
                              </w:p>
                            </w:sdtContent>
                          </w:sdt>
                          <w:p w14:paraId="40FC34DD" w14:textId="77777777" w:rsidR="00D70063" w:rsidRDefault="00C770CF" w:rsidP="00D70063">
                            <w:pPr>
                              <w:pStyle w:val="Heading1"/>
                            </w:pPr>
                            <w:sdt>
                              <w:sdtPr>
                                <w:id w:val="-1270160369"/>
                                <w:placeholder>
                                  <w:docPart w:val="062E29CBEB9946EAA26E195960520E23"/>
                                </w:placeholder>
                                <w:temporary/>
                                <w:showingPlcHdr/>
                                <w15:appearance w15:val="hidden"/>
                              </w:sdtPr>
                              <w:sdtEndPr/>
                              <w:sdtContent>
                                <w:r w:rsidR="00D70063">
                                  <w:t>Objective</w:t>
                                </w:r>
                              </w:sdtContent>
                            </w:sdt>
                          </w:p>
                          <w:p w14:paraId="2684E5F1" w14:textId="6E92B4FC" w:rsidR="00D70063" w:rsidRPr="00D600C1" w:rsidRDefault="00D600C1" w:rsidP="00D600C1">
                            <w:pPr>
                              <w:pStyle w:val="Photo"/>
                              <w:rPr>
                                <w:color w:val="B27DC9" w:themeColor="accent3"/>
                              </w:rPr>
                            </w:pPr>
                            <w:r>
                              <w:t xml:space="preserve">I recently graduated from the University of Utah Full-Stack Web Developer Bootcamp, I have years of valuable work experience and </w:t>
                            </w:r>
                            <w:r w:rsidR="000F4F9C">
                              <w:t>I am</w:t>
                            </w:r>
                            <w:r>
                              <w:t xml:space="preserve"> looking to turn those skills and my certification as a developer to launch a lifelong career.</w:t>
                            </w:r>
                          </w:p>
                          <w:sdt>
                            <w:sdtPr>
                              <w:id w:val="1993831541"/>
                              <w:placeholder>
                                <w:docPart w:val="860AABAA06104634AF2ABE6A167F436D"/>
                              </w:placeholder>
                              <w:temporary/>
                              <w:showingPlcHdr/>
                              <w15:appearance w15:val="hidden"/>
                            </w:sdtPr>
                            <w:sdtEndPr/>
                            <w:sdtContent>
                              <w:p w14:paraId="5376185B" w14:textId="77777777" w:rsidR="00D70063" w:rsidRDefault="00D70063" w:rsidP="00D70063">
                                <w:pPr>
                                  <w:pStyle w:val="Heading2"/>
                                </w:pPr>
                                <w:r>
                                  <w:t>Skills &amp; Abilities</w:t>
                                </w:r>
                              </w:p>
                            </w:sdtContent>
                          </w:sdt>
                          <w:p w14:paraId="749131AC" w14:textId="5D7A634E" w:rsidR="00D70063" w:rsidRDefault="00D600C1" w:rsidP="000F4F9C">
                            <w:pPr>
                              <w:pStyle w:val="Photo"/>
                              <w:numPr>
                                <w:ilvl w:val="0"/>
                                <w:numId w:val="2"/>
                              </w:numPr>
                              <w:jc w:val="left"/>
                            </w:pPr>
                            <w:r>
                              <w:t>HTML</w:t>
                            </w:r>
                          </w:p>
                          <w:p w14:paraId="3B409DA6" w14:textId="2BAABD03" w:rsidR="00D600C1" w:rsidRDefault="00D600C1" w:rsidP="000F4F9C">
                            <w:pPr>
                              <w:pStyle w:val="Photo"/>
                              <w:numPr>
                                <w:ilvl w:val="0"/>
                                <w:numId w:val="2"/>
                              </w:numPr>
                              <w:jc w:val="left"/>
                            </w:pPr>
                            <w:r>
                              <w:t>JavaScript/Typescript</w:t>
                            </w:r>
                          </w:p>
                          <w:p w14:paraId="66483199" w14:textId="46985CF1" w:rsidR="00D600C1" w:rsidRDefault="00D600C1" w:rsidP="000F4F9C">
                            <w:pPr>
                              <w:pStyle w:val="Photo"/>
                              <w:numPr>
                                <w:ilvl w:val="0"/>
                                <w:numId w:val="2"/>
                              </w:numPr>
                              <w:jc w:val="left"/>
                            </w:pPr>
                            <w:r>
                              <w:t>CSS</w:t>
                            </w:r>
                          </w:p>
                          <w:p w14:paraId="5E326543" w14:textId="277AC0F3" w:rsidR="00D600C1" w:rsidRDefault="00D600C1" w:rsidP="000F4F9C">
                            <w:pPr>
                              <w:pStyle w:val="Photo"/>
                              <w:numPr>
                                <w:ilvl w:val="0"/>
                                <w:numId w:val="2"/>
                              </w:numPr>
                              <w:jc w:val="left"/>
                            </w:pPr>
                            <w:r>
                              <w:t>React</w:t>
                            </w:r>
                          </w:p>
                          <w:p w14:paraId="2B48F38F" w14:textId="4C65F60E" w:rsidR="00D600C1" w:rsidRDefault="00D600C1" w:rsidP="000F4F9C">
                            <w:pPr>
                              <w:pStyle w:val="Photo"/>
                              <w:numPr>
                                <w:ilvl w:val="0"/>
                                <w:numId w:val="2"/>
                              </w:numPr>
                              <w:jc w:val="left"/>
                            </w:pPr>
                            <w:r>
                              <w:t>MySQL</w:t>
                            </w:r>
                          </w:p>
                          <w:p w14:paraId="7E9D556B" w14:textId="16B50CC7" w:rsidR="00D600C1" w:rsidRDefault="00D600C1" w:rsidP="000F4F9C">
                            <w:pPr>
                              <w:pStyle w:val="Photo"/>
                              <w:numPr>
                                <w:ilvl w:val="0"/>
                                <w:numId w:val="2"/>
                              </w:numPr>
                              <w:jc w:val="left"/>
                            </w:pPr>
                            <w:r>
                              <w:t>MongoDB</w:t>
                            </w:r>
                          </w:p>
                          <w:p w14:paraId="3AB7E032" w14:textId="213356AA" w:rsidR="00D600C1" w:rsidRDefault="00D600C1" w:rsidP="000F4F9C">
                            <w:pPr>
                              <w:pStyle w:val="Photo"/>
                              <w:numPr>
                                <w:ilvl w:val="0"/>
                                <w:numId w:val="2"/>
                              </w:numPr>
                              <w:jc w:val="left"/>
                            </w:pPr>
                            <w:r>
                              <w:t>Express</w:t>
                            </w:r>
                          </w:p>
                          <w:p w14:paraId="72F621AB" w14:textId="361ACB7A" w:rsidR="00184923" w:rsidRDefault="00D600C1" w:rsidP="00184923">
                            <w:pPr>
                              <w:pStyle w:val="Photo"/>
                              <w:numPr>
                                <w:ilvl w:val="0"/>
                                <w:numId w:val="2"/>
                              </w:numPr>
                              <w:jc w:val="left"/>
                            </w:pPr>
                            <w:r>
                              <w:t>Node</w:t>
                            </w:r>
                          </w:p>
                          <w:sdt>
                            <w:sdtPr>
                              <w:id w:val="-26178941"/>
                              <w:placeholder>
                                <w:docPart w:val="EA3FA7B146DF4898A87251C70A13E9BB"/>
                              </w:placeholder>
                              <w:temporary/>
                              <w:showingPlcHdr/>
                              <w15:appearance w15:val="hidden"/>
                            </w:sdtPr>
                            <w:sdtEndPr/>
                            <w:sdtContent>
                              <w:p w14:paraId="012B92CB" w14:textId="77777777" w:rsidR="00D70063" w:rsidRDefault="00D70063" w:rsidP="00D70063">
                                <w:pPr>
                                  <w:pStyle w:val="Heading2"/>
                                </w:pPr>
                                <w:r>
                                  <w:t>Vitals</w:t>
                                </w:r>
                              </w:p>
                            </w:sdtContent>
                          </w:sdt>
                          <w:p w14:paraId="7FAB1A3C" w14:textId="032B5052" w:rsidR="00D70063" w:rsidRDefault="000F4F9C" w:rsidP="000F4F9C">
                            <w:pPr>
                              <w:pStyle w:val="Photo"/>
                            </w:pPr>
                            <w:r>
                              <w:t>13393 S Vespira Lane</w:t>
                            </w:r>
                          </w:p>
                          <w:p w14:paraId="2FB509BF" w14:textId="600A66C4" w:rsidR="000F4F9C" w:rsidRDefault="000F4F9C" w:rsidP="000F4F9C">
                            <w:pPr>
                              <w:pStyle w:val="Photo"/>
                            </w:pPr>
                            <w:r>
                              <w:t>Herriman, UT 84096</w:t>
                            </w:r>
                          </w:p>
                          <w:p w14:paraId="621A5B3E" w14:textId="2BDDC00A" w:rsidR="00D70063" w:rsidRDefault="00D70063" w:rsidP="000F4F9C">
                            <w:pPr>
                              <w:pStyle w:val="Photo"/>
                            </w:pPr>
                            <w:r>
                              <w:rPr>
                                <w:rStyle w:val="Strong"/>
                              </w:rPr>
                              <w:t>T</w:t>
                            </w:r>
                            <w:r>
                              <w:t xml:space="preserve"> </w:t>
                            </w:r>
                            <w:r w:rsidR="000F4F9C">
                              <w:t>801-918-9335</w:t>
                            </w:r>
                          </w:p>
                          <w:p w14:paraId="282B5109" w14:textId="038CF4CC" w:rsidR="00D70063" w:rsidRDefault="00D70063" w:rsidP="000F4F9C">
                            <w:pPr>
                              <w:pStyle w:val="Photo"/>
                            </w:pPr>
                            <w:r>
                              <w:rPr>
                                <w:rStyle w:val="Strong"/>
                              </w:rPr>
                              <w:t>E</w:t>
                            </w:r>
                            <w:r>
                              <w:t xml:space="preserve"> </w:t>
                            </w:r>
                            <w:hyperlink r:id="rId8" w:history="1">
                              <w:r w:rsidR="00184923" w:rsidRPr="00EB3397">
                                <w:rPr>
                                  <w:rStyle w:val="Hyperlink"/>
                                </w:rPr>
                                <w:t>ryjhelm@gmail.com</w:t>
                              </w:r>
                            </w:hyperlink>
                          </w:p>
                          <w:p w14:paraId="074C7F4B" w14:textId="3BC986BE" w:rsidR="00184923" w:rsidRDefault="00184923" w:rsidP="00184923">
                            <w:pPr>
                              <w:pStyle w:val="Photo"/>
                              <w:rPr>
                                <w:b/>
                                <w:bCs/>
                              </w:rPr>
                            </w:pPr>
                            <w:hyperlink r:id="rId9" w:history="1">
                              <w:r w:rsidRPr="00EB3397">
                                <w:rPr>
                                  <w:rStyle w:val="Hyperlink"/>
                                  <w:b/>
                                  <w:bCs/>
                                </w:rPr>
                                <w:t>https://rjhelm.github.io/ryan-port-react/</w:t>
                              </w:r>
                            </w:hyperlink>
                          </w:p>
                          <w:p w14:paraId="66143E73" w14:textId="77777777" w:rsidR="00184923" w:rsidRPr="00184923" w:rsidRDefault="00184923" w:rsidP="00184923">
                            <w:pPr>
                              <w:pStyle w:val="Photo"/>
                              <w:rPr>
                                <w:b/>
                                <w:bC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3DE0B" id="_x0000_t202" coordsize="21600,21600" o:spt="202" path="m,l,21600r21600,l21600,xe">
                <v:stroke joinstyle="miter"/>
                <v:path gradientshapeok="t" o:connecttype="rect"/>
              </v:shapetype>
              <v:shape id="Text Box 2" o:spid="_x0000_s1026" type="#_x0000_t202" alt="Sidebar text box" style="position:absolute;margin-left:54pt;margin-top:0;width:169.2pt;height:681.75pt;z-index:25165926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" filled="f" strokecolor="white [3212]">
                <v:textbox inset="0,0,0,0">
                  <w:txbxContent>
                    <w:p w14:paraId="4852E0C4" w14:textId="589B3426" w:rsidR="00D70063" w:rsidRDefault="000F4F9C" w:rsidP="00D70063">
                      <w:pPr>
                        <w:pStyle w:val="Photo"/>
                      </w:pPr>
                      <w:r>
                        <w:rPr>
                          <w:noProof/>
                        </w:rPr>
                        <w:drawing>
                          <wp:inline distT="0" distB="0" distL="0" distR="0" wp14:anchorId="552C7A6F" wp14:editId="5045159A">
                            <wp:extent cx="2139950" cy="21399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9950" cy="2139950"/>
                                    </a:xfrm>
                                    <a:prstGeom prst="rect">
                                      <a:avLst/>
                                    </a:prstGeom>
                                  </pic:spPr>
                                </pic:pic>
                              </a:graphicData>
                            </a:graphic>
                          </wp:inline>
                        </w:drawing>
                      </w:r>
                    </w:p>
                    <w:sdt>
                      <w:sdtPr>
                        <w:alias w:val="Your Name"/>
                        <w:tag w:val="Your Name"/>
                        <w:id w:val="-1489158292"/>
                        <w:placeholder>
                          <w:docPart w:val="2EC8430F815F49DC889FD43A592BF119"/>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93E2AC9" w14:textId="543338AE" w:rsidR="00D70063" w:rsidRDefault="00D600C1" w:rsidP="00184923">
                          <w:pPr>
                            <w:pStyle w:val="Title"/>
                          </w:pPr>
                          <w:r>
                            <w:t>Ryan Helm</w:t>
                          </w:r>
                        </w:p>
                      </w:sdtContent>
                    </w:sdt>
                    <w:p w14:paraId="40FC34DD" w14:textId="77777777" w:rsidR="00D70063" w:rsidRDefault="00C770CF" w:rsidP="00D70063">
                      <w:pPr>
                        <w:pStyle w:val="Heading1"/>
                      </w:pPr>
                      <w:sdt>
                        <w:sdtPr>
                          <w:id w:val="-1270160369"/>
                          <w:placeholder>
                            <w:docPart w:val="062E29CBEB9946EAA26E195960520E23"/>
                          </w:placeholder>
                          <w:temporary/>
                          <w:showingPlcHdr/>
                          <w15:appearance w15:val="hidden"/>
                        </w:sdtPr>
                        <w:sdtEndPr/>
                        <w:sdtContent>
                          <w:r w:rsidR="00D70063">
                            <w:t>Objective</w:t>
                          </w:r>
                        </w:sdtContent>
                      </w:sdt>
                    </w:p>
                    <w:p w14:paraId="2684E5F1" w14:textId="6E92B4FC" w:rsidR="00D70063" w:rsidRPr="00D600C1" w:rsidRDefault="00D600C1" w:rsidP="00D600C1">
                      <w:pPr>
                        <w:pStyle w:val="Photo"/>
                        <w:rPr>
                          <w:color w:val="B27DC9" w:themeColor="accent3"/>
                        </w:rPr>
                      </w:pPr>
                      <w:r>
                        <w:t xml:space="preserve">I recently graduated from the University of Utah Full-Stack Web Developer Bootcamp, I have years of valuable work experience and </w:t>
                      </w:r>
                      <w:r w:rsidR="000F4F9C">
                        <w:t>I am</w:t>
                      </w:r>
                      <w:r>
                        <w:t xml:space="preserve"> looking to turn those skills and my certification as a developer to launch a lifelong career.</w:t>
                      </w:r>
                    </w:p>
                    <w:sdt>
                      <w:sdtPr>
                        <w:id w:val="1993831541"/>
                        <w:placeholder>
                          <w:docPart w:val="860AABAA06104634AF2ABE6A167F436D"/>
                        </w:placeholder>
                        <w:temporary/>
                        <w:showingPlcHdr/>
                        <w15:appearance w15:val="hidden"/>
                      </w:sdtPr>
                      <w:sdtEndPr/>
                      <w:sdtContent>
                        <w:p w14:paraId="5376185B" w14:textId="77777777" w:rsidR="00D70063" w:rsidRDefault="00D70063" w:rsidP="00D70063">
                          <w:pPr>
                            <w:pStyle w:val="Heading2"/>
                          </w:pPr>
                          <w:r>
                            <w:t>Skills &amp; Abilities</w:t>
                          </w:r>
                        </w:p>
                      </w:sdtContent>
                    </w:sdt>
                    <w:p w14:paraId="749131AC" w14:textId="5D7A634E" w:rsidR="00D70063" w:rsidRDefault="00D600C1" w:rsidP="000F4F9C">
                      <w:pPr>
                        <w:pStyle w:val="Photo"/>
                        <w:numPr>
                          <w:ilvl w:val="0"/>
                          <w:numId w:val="2"/>
                        </w:numPr>
                        <w:jc w:val="left"/>
                      </w:pPr>
                      <w:r>
                        <w:t>HTML</w:t>
                      </w:r>
                    </w:p>
                    <w:p w14:paraId="3B409DA6" w14:textId="2BAABD03" w:rsidR="00D600C1" w:rsidRDefault="00D600C1" w:rsidP="000F4F9C">
                      <w:pPr>
                        <w:pStyle w:val="Photo"/>
                        <w:numPr>
                          <w:ilvl w:val="0"/>
                          <w:numId w:val="2"/>
                        </w:numPr>
                        <w:jc w:val="left"/>
                      </w:pPr>
                      <w:r>
                        <w:t>JavaScript/Typescript</w:t>
                      </w:r>
                    </w:p>
                    <w:p w14:paraId="66483199" w14:textId="46985CF1" w:rsidR="00D600C1" w:rsidRDefault="00D600C1" w:rsidP="000F4F9C">
                      <w:pPr>
                        <w:pStyle w:val="Photo"/>
                        <w:numPr>
                          <w:ilvl w:val="0"/>
                          <w:numId w:val="2"/>
                        </w:numPr>
                        <w:jc w:val="left"/>
                      </w:pPr>
                      <w:r>
                        <w:t>CSS</w:t>
                      </w:r>
                    </w:p>
                    <w:p w14:paraId="5E326543" w14:textId="277AC0F3" w:rsidR="00D600C1" w:rsidRDefault="00D600C1" w:rsidP="000F4F9C">
                      <w:pPr>
                        <w:pStyle w:val="Photo"/>
                        <w:numPr>
                          <w:ilvl w:val="0"/>
                          <w:numId w:val="2"/>
                        </w:numPr>
                        <w:jc w:val="left"/>
                      </w:pPr>
                      <w:r>
                        <w:t>React</w:t>
                      </w:r>
                    </w:p>
                    <w:p w14:paraId="2B48F38F" w14:textId="4C65F60E" w:rsidR="00D600C1" w:rsidRDefault="00D600C1" w:rsidP="000F4F9C">
                      <w:pPr>
                        <w:pStyle w:val="Photo"/>
                        <w:numPr>
                          <w:ilvl w:val="0"/>
                          <w:numId w:val="2"/>
                        </w:numPr>
                        <w:jc w:val="left"/>
                      </w:pPr>
                      <w:r>
                        <w:t>MySQL</w:t>
                      </w:r>
                    </w:p>
                    <w:p w14:paraId="7E9D556B" w14:textId="16B50CC7" w:rsidR="00D600C1" w:rsidRDefault="00D600C1" w:rsidP="000F4F9C">
                      <w:pPr>
                        <w:pStyle w:val="Photo"/>
                        <w:numPr>
                          <w:ilvl w:val="0"/>
                          <w:numId w:val="2"/>
                        </w:numPr>
                        <w:jc w:val="left"/>
                      </w:pPr>
                      <w:r>
                        <w:t>MongoDB</w:t>
                      </w:r>
                    </w:p>
                    <w:p w14:paraId="3AB7E032" w14:textId="213356AA" w:rsidR="00D600C1" w:rsidRDefault="00D600C1" w:rsidP="000F4F9C">
                      <w:pPr>
                        <w:pStyle w:val="Photo"/>
                        <w:numPr>
                          <w:ilvl w:val="0"/>
                          <w:numId w:val="2"/>
                        </w:numPr>
                        <w:jc w:val="left"/>
                      </w:pPr>
                      <w:r>
                        <w:t>Express</w:t>
                      </w:r>
                    </w:p>
                    <w:p w14:paraId="72F621AB" w14:textId="361ACB7A" w:rsidR="00184923" w:rsidRDefault="00D600C1" w:rsidP="00184923">
                      <w:pPr>
                        <w:pStyle w:val="Photo"/>
                        <w:numPr>
                          <w:ilvl w:val="0"/>
                          <w:numId w:val="2"/>
                        </w:numPr>
                        <w:jc w:val="left"/>
                      </w:pPr>
                      <w:r>
                        <w:t>Node</w:t>
                      </w:r>
                    </w:p>
                    <w:sdt>
                      <w:sdtPr>
                        <w:id w:val="-26178941"/>
                        <w:placeholder>
                          <w:docPart w:val="EA3FA7B146DF4898A87251C70A13E9BB"/>
                        </w:placeholder>
                        <w:temporary/>
                        <w:showingPlcHdr/>
                        <w15:appearance w15:val="hidden"/>
                      </w:sdtPr>
                      <w:sdtEndPr/>
                      <w:sdtContent>
                        <w:p w14:paraId="012B92CB" w14:textId="77777777" w:rsidR="00D70063" w:rsidRDefault="00D70063" w:rsidP="00D70063">
                          <w:pPr>
                            <w:pStyle w:val="Heading2"/>
                          </w:pPr>
                          <w:r>
                            <w:t>Vitals</w:t>
                          </w:r>
                        </w:p>
                      </w:sdtContent>
                    </w:sdt>
                    <w:p w14:paraId="7FAB1A3C" w14:textId="032B5052" w:rsidR="00D70063" w:rsidRDefault="000F4F9C" w:rsidP="000F4F9C">
                      <w:pPr>
                        <w:pStyle w:val="Photo"/>
                      </w:pPr>
                      <w:r>
                        <w:t>13393 S Vespira Lane</w:t>
                      </w:r>
                    </w:p>
                    <w:p w14:paraId="2FB509BF" w14:textId="600A66C4" w:rsidR="000F4F9C" w:rsidRDefault="000F4F9C" w:rsidP="000F4F9C">
                      <w:pPr>
                        <w:pStyle w:val="Photo"/>
                      </w:pPr>
                      <w:r>
                        <w:t>Herriman, UT 84096</w:t>
                      </w:r>
                    </w:p>
                    <w:p w14:paraId="621A5B3E" w14:textId="2BDDC00A" w:rsidR="00D70063" w:rsidRDefault="00D70063" w:rsidP="000F4F9C">
                      <w:pPr>
                        <w:pStyle w:val="Photo"/>
                      </w:pPr>
                      <w:r>
                        <w:rPr>
                          <w:rStyle w:val="Strong"/>
                        </w:rPr>
                        <w:t>T</w:t>
                      </w:r>
                      <w:r>
                        <w:t xml:space="preserve"> </w:t>
                      </w:r>
                      <w:r w:rsidR="000F4F9C">
                        <w:t>801-918-9335</w:t>
                      </w:r>
                    </w:p>
                    <w:p w14:paraId="282B5109" w14:textId="038CF4CC" w:rsidR="00D70063" w:rsidRDefault="00D70063" w:rsidP="000F4F9C">
                      <w:pPr>
                        <w:pStyle w:val="Photo"/>
                      </w:pPr>
                      <w:r>
                        <w:rPr>
                          <w:rStyle w:val="Strong"/>
                        </w:rPr>
                        <w:t>E</w:t>
                      </w:r>
                      <w:r>
                        <w:t xml:space="preserve"> </w:t>
                      </w:r>
                      <w:hyperlink r:id="rId10" w:history="1">
                        <w:r w:rsidR="00184923" w:rsidRPr="00EB3397">
                          <w:rPr>
                            <w:rStyle w:val="Hyperlink"/>
                          </w:rPr>
                          <w:t>ryjhelm@gmail.com</w:t>
                        </w:r>
                      </w:hyperlink>
                    </w:p>
                    <w:p w14:paraId="074C7F4B" w14:textId="3BC986BE" w:rsidR="00184923" w:rsidRDefault="00184923" w:rsidP="00184923">
                      <w:pPr>
                        <w:pStyle w:val="Photo"/>
                        <w:rPr>
                          <w:b/>
                          <w:bCs/>
                        </w:rPr>
                      </w:pPr>
                      <w:hyperlink r:id="rId11" w:history="1">
                        <w:r w:rsidRPr="00EB3397">
                          <w:rPr>
                            <w:rStyle w:val="Hyperlink"/>
                            <w:b/>
                            <w:bCs/>
                          </w:rPr>
                          <w:t>https://rjhelm.github.io/ryan-port-react/</w:t>
                        </w:r>
                      </w:hyperlink>
                    </w:p>
                    <w:p w14:paraId="66143E73" w14:textId="77777777" w:rsidR="00184923" w:rsidRPr="00184923" w:rsidRDefault="00184923" w:rsidP="00184923">
                      <w:pPr>
                        <w:pStyle w:val="Photo"/>
                        <w:rPr>
                          <w:b/>
                          <w:bCs/>
                        </w:rPr>
                      </w:pPr>
                    </w:p>
                  </w:txbxContent>
                </v:textbox>
                <w10:wrap type="square" anchorx="page" anchory="margin"/>
                <w10:anchorlock/>
              </v:shape>
            </w:pict>
          </mc:Fallback>
        </mc:AlternateContent>
      </w:r>
      <w:sdt>
        <w:sdtPr>
          <w:id w:val="-1420087472"/>
          <w:placeholder>
            <w:docPart w:val="C4EAC0DEC2CF4AFA9A0317324758D960"/>
          </w:placeholder>
          <w:temporary/>
          <w:showingPlcHdr/>
          <w15:appearance w15:val="hidden"/>
        </w:sdtPr>
        <w:sdtEndPr/>
        <w:sdtContent>
          <w:r>
            <w:t>Experience</w:t>
          </w:r>
        </w:sdtContent>
      </w:sdt>
    </w:p>
    <w:p w14:paraId="4826470A" w14:textId="6E24DF8D" w:rsidR="00D70063" w:rsidRDefault="000F4F9C" w:rsidP="00D70063">
      <w:pPr>
        <w:pStyle w:val="Heading4"/>
      </w:pPr>
      <w:r>
        <w:t>Copper Hills Youth Center, West Jordan, UT</w:t>
      </w:r>
    </w:p>
    <w:p w14:paraId="7F802C56" w14:textId="7CD433A3" w:rsidR="00D70063" w:rsidRDefault="000F4F9C" w:rsidP="00D70063">
      <w:pPr>
        <w:pStyle w:val="Heading5"/>
      </w:pPr>
      <w:r>
        <w:t>March 201</w:t>
      </w:r>
      <w:r w:rsidR="00FA68FE">
        <w:t>6</w:t>
      </w:r>
      <w:r>
        <w:t xml:space="preserve"> – March 2020</w:t>
      </w:r>
    </w:p>
    <w:p w14:paraId="5527AEB4" w14:textId="5B372A0E" w:rsidR="00FA68FE" w:rsidRDefault="00FA68FE" w:rsidP="00D70063">
      <w:r>
        <w:t xml:space="preserve">Began work </w:t>
      </w:r>
      <w:r w:rsidR="000F4F9C">
        <w:t xml:space="preserve">at Copper Hills as a floor staff and after a few months worked my way up to Program Shift Manger, I was </w:t>
      </w:r>
      <w:r>
        <w:t xml:space="preserve">the manager of </w:t>
      </w:r>
      <w:r w:rsidR="00184923">
        <w:t>nine</w:t>
      </w:r>
      <w:r>
        <w:t xml:space="preserve"> staff that </w:t>
      </w:r>
      <w:r w:rsidR="00C770CF">
        <w:t>cared</w:t>
      </w:r>
      <w:r>
        <w:t xml:space="preserve"> </w:t>
      </w:r>
      <w:r w:rsidR="00C770CF">
        <w:t>for</w:t>
      </w:r>
      <w:r>
        <w:t xml:space="preserve"> adolescent males</w:t>
      </w:r>
      <w:proofErr w:type="gramStart"/>
      <w:r>
        <w:t xml:space="preserve">.  </w:t>
      </w:r>
      <w:proofErr w:type="gramEnd"/>
      <w:r>
        <w:t xml:space="preserve">Then promoted to Milieu Manager. As Milieu Manager of the swing shift, I managed </w:t>
      </w:r>
      <w:r w:rsidR="00184923">
        <w:t>thirty</w:t>
      </w:r>
      <w:r>
        <w:t xml:space="preserve"> staff and was responsible for the safety of the building, proper documentation and reporting, staff scheduling, coaching, training</w:t>
      </w:r>
      <w:r w:rsidR="00C770CF">
        <w:t>.</w:t>
      </w:r>
    </w:p>
    <w:p w14:paraId="5A86F379" w14:textId="1A413DC3" w:rsidR="00D70063" w:rsidRDefault="00FA68FE" w:rsidP="00D70063">
      <w:pPr>
        <w:pStyle w:val="Heading4"/>
      </w:pPr>
      <w:r>
        <w:t>TKJ Inc. Sandy, Ut</w:t>
      </w:r>
    </w:p>
    <w:p w14:paraId="06373F34" w14:textId="5CDC08AA" w:rsidR="00D70063" w:rsidRDefault="00FA68FE" w:rsidP="00D70063">
      <w:pPr>
        <w:pStyle w:val="Heading5"/>
      </w:pPr>
      <w:r>
        <w:t>Feburary 2012 – march 2016</w:t>
      </w:r>
    </w:p>
    <w:p w14:paraId="108063FE" w14:textId="58A69DD5" w:rsidR="00D70063" w:rsidRDefault="00FA68FE" w:rsidP="00D70063">
      <w:r>
        <w:t>Began work as a staff in a group home setting, taking care of adults with disabilities. After three months promoted to Program Director and was responsible for staffing, daily and monthly paperwork, finances of the adults in my care</w:t>
      </w:r>
      <w:r w:rsidR="00C770CF">
        <w:t>.</w:t>
      </w:r>
    </w:p>
    <w:sdt>
      <w:sdtPr>
        <w:id w:val="1745452497"/>
        <w:placeholder>
          <w:docPart w:val="9A8AE07A39084A33A2532DECD4C9D1E1"/>
        </w:placeholder>
        <w:temporary/>
        <w:showingPlcHdr/>
        <w15:appearance w15:val="hidden"/>
      </w:sdtPr>
      <w:sdtEndPr/>
      <w:sdtContent>
        <w:p w14:paraId="2888C04C" w14:textId="4687417A" w:rsidR="00D70063" w:rsidRDefault="00D70063" w:rsidP="00D70063">
          <w:pPr>
            <w:pStyle w:val="Heading3"/>
          </w:pPr>
          <w:r>
            <w:t>Education</w:t>
          </w:r>
        </w:p>
      </w:sdtContent>
    </w:sdt>
    <w:p w14:paraId="63322763" w14:textId="161DDD21" w:rsidR="00184923" w:rsidRPr="00184923" w:rsidRDefault="00FA68FE" w:rsidP="00184923">
      <w:pPr>
        <w:pStyle w:val="Heading4"/>
      </w:pPr>
      <w:r>
        <w:t>University of Utah, Coding Bootcamp</w:t>
      </w:r>
    </w:p>
    <w:p w14:paraId="10A98989" w14:textId="46825BC5" w:rsidR="00D70063" w:rsidRDefault="00184923" w:rsidP="00D70063">
      <w:r>
        <w:t xml:space="preserve">Completed the course with an A and a deep understanding, love of coding. </w:t>
      </w:r>
    </w:p>
    <w:p w14:paraId="0635D5A3" w14:textId="5A5193D2" w:rsidR="00184923" w:rsidRPr="00184923" w:rsidRDefault="00184923" w:rsidP="00184923">
      <w:pPr>
        <w:pStyle w:val="Heading4"/>
      </w:pPr>
      <w:r>
        <w:t>Salt Lake Community College, in progress</w:t>
      </w:r>
    </w:p>
    <w:p w14:paraId="12076AD0" w14:textId="5FD65917" w:rsidR="00184923" w:rsidRDefault="00184923" w:rsidP="00D70063">
      <w:r>
        <w:t>Currently enrolled and working toward an associate degree in computer science. Goal is to complete and transfer to obtain a bachelor's degree in computer science.</w:t>
      </w:r>
    </w:p>
    <w:p w14:paraId="530E105B" w14:textId="6D71AA57" w:rsidR="00D70063" w:rsidRDefault="00FA68FE" w:rsidP="00D70063">
      <w:pPr>
        <w:pStyle w:val="Heading3"/>
      </w:pPr>
      <w:r>
        <w:t>Projects</w:t>
      </w:r>
    </w:p>
    <w:p w14:paraId="43C3699F" w14:textId="6B29F629" w:rsidR="00184923" w:rsidRDefault="00184923" w:rsidP="00D70063">
      <w:r>
        <w:rPr>
          <w:b/>
          <w:bCs/>
        </w:rPr>
        <w:t xml:space="preserve">Personal Portfolio: </w:t>
      </w:r>
      <w:r>
        <w:t xml:space="preserve">Built with React to show an understanding of front-end design. </w:t>
      </w:r>
    </w:p>
    <w:p w14:paraId="5B8C9F9B" w14:textId="7E583649" w:rsidR="00581FC8" w:rsidRDefault="00184923" w:rsidP="00184923">
      <w:r>
        <w:rPr>
          <w:b/>
          <w:bCs/>
        </w:rPr>
        <w:t xml:space="preserve">MTG-Social: </w:t>
      </w:r>
      <w:r>
        <w:t>Final Project that utilizes MERN stack. Completed on my own after I did team projects, I wanted to display my skills as a developer.</w:t>
      </w:r>
    </w:p>
    <w:p w14:paraId="7D4CC54D" w14:textId="18C608D8" w:rsidR="00184923" w:rsidRPr="00184923" w:rsidRDefault="00184923" w:rsidP="00184923">
      <w:proofErr w:type="spellStart"/>
      <w:r w:rsidRPr="00184923">
        <w:rPr>
          <w:b/>
          <w:bCs/>
        </w:rPr>
        <w:t>Diskord</w:t>
      </w:r>
      <w:proofErr w:type="spellEnd"/>
      <w:r w:rsidRPr="00184923">
        <w:rPr>
          <w:b/>
          <w:bCs/>
        </w:rPr>
        <w:t>:</w:t>
      </w:r>
      <w:r>
        <w:rPr>
          <w:b/>
          <w:bCs/>
        </w:rPr>
        <w:t xml:space="preserve"> </w:t>
      </w:r>
      <w:r>
        <w:t xml:space="preserve">Working on a discord clone that uses the MERN stack but </w:t>
      </w:r>
      <w:r w:rsidR="00C770CF">
        <w:t xml:space="preserve">uses real time backend chat programs. Backend Node, MongoDB, Mongoose. Frontend: React, Typescript, CSS. </w:t>
      </w:r>
    </w:p>
    <w:p w14:paraId="55ADDC30" w14:textId="78730061" w:rsidR="00184923" w:rsidRPr="00184923" w:rsidRDefault="00184923" w:rsidP="00184923"/>
    <w:sectPr w:rsidR="00184923" w:rsidRPr="00184923" w:rsidSect="00FD7C04">
      <w:headerReference w:type="default" r:id="rId12"/>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8A14" w14:textId="77777777" w:rsidR="00D600C1" w:rsidRDefault="00D600C1" w:rsidP="00187B92">
      <w:pPr>
        <w:spacing w:after="0" w:line="240" w:lineRule="auto"/>
      </w:pPr>
      <w:r>
        <w:separator/>
      </w:r>
    </w:p>
  </w:endnote>
  <w:endnote w:type="continuationSeparator" w:id="0">
    <w:p w14:paraId="2CF1C50A" w14:textId="77777777" w:rsidR="00D600C1" w:rsidRDefault="00D600C1"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3B45" w14:textId="77777777" w:rsidR="00D600C1" w:rsidRDefault="00D600C1" w:rsidP="00187B92">
      <w:pPr>
        <w:spacing w:after="0" w:line="240" w:lineRule="auto"/>
      </w:pPr>
      <w:r>
        <w:separator/>
      </w:r>
    </w:p>
  </w:footnote>
  <w:footnote w:type="continuationSeparator" w:id="0">
    <w:p w14:paraId="1C2ECE09" w14:textId="77777777" w:rsidR="00D600C1" w:rsidRDefault="00D600C1"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4F5DA8D7" w14:textId="77777777" w:rsidR="009F0771"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0E5D445D" wp14:editId="2B146426">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2A149496" w14:textId="77777777" w:rsidTr="002C0739">
                                <w:trPr>
                                  <w:tblHeader/>
                                </w:trPr>
                                <w:tc>
                                  <w:tcPr>
                                    <w:tcW w:w="1959" w:type="dxa"/>
                                  </w:tcPr>
                                  <w:sdt>
                                    <w:sdtPr>
                                      <w:alias w:val="Your Name"/>
                                      <w:tag w:val="Your Name"/>
                                      <w:id w:val="1777370408"/>
                                      <w:placeholder>
                                        <w:docPart w:val="85D9EF09B4EA4E09A50CD22F7D6EA31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B784D0D" w14:textId="77777777" w:rsidR="002C0739" w:rsidRPr="00187B92" w:rsidRDefault="00D600C1" w:rsidP="00187B92">
                                        <w:pPr>
                                          <w:pStyle w:val="Title"/>
                                        </w:pPr>
                                        <w:r>
                                          <w:t>Ryan Helm</w:t>
                                        </w:r>
                                      </w:p>
                                    </w:sdtContent>
                                  </w:sdt>
                                  <w:p w14:paraId="6130D97E" w14:textId="77777777" w:rsidR="002C0739" w:rsidRPr="00970D57" w:rsidRDefault="00C770CF" w:rsidP="00970D57">
                                    <w:pPr>
                                      <w:pStyle w:val="Subtitle"/>
                                    </w:pPr>
                                    <w:sdt>
                                      <w:sdtPr>
                                        <w:alias w:val="Position Title"/>
                                        <w:tag w:val=""/>
                                        <w:id w:val="839120990"/>
                                        <w:placeholder>
                                          <w:docPart w:val="7A0F86BE522E4BDA881724BBDB14CB5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2C0739">
                                          <w:t>Position Title</w:t>
                                        </w:r>
                                      </w:sdtContent>
                                    </w:sdt>
                                  </w:p>
                                </w:tc>
                              </w:tr>
                            </w:tbl>
                            <w:p w14:paraId="729501DA" w14:textId="77777777" w:rsidR="009F0771" w:rsidRDefault="00C770C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D445D"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2A149496" w14:textId="77777777" w:rsidTr="002C0739">
                          <w:trPr>
                            <w:tblHeader/>
                          </w:trPr>
                          <w:tc>
                            <w:tcPr>
                              <w:tcW w:w="1959" w:type="dxa"/>
                            </w:tcPr>
                            <w:sdt>
                              <w:sdtPr>
                                <w:alias w:val="Your Name"/>
                                <w:tag w:val="Your Name"/>
                                <w:id w:val="1777370408"/>
                                <w:placeholder>
                                  <w:docPart w:val="85D9EF09B4EA4E09A50CD22F7D6EA31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4B784D0D" w14:textId="77777777" w:rsidR="002C0739" w:rsidRPr="00187B92" w:rsidRDefault="00D600C1" w:rsidP="00187B92">
                                  <w:pPr>
                                    <w:pStyle w:val="Title"/>
                                  </w:pPr>
                                  <w:r>
                                    <w:t>Ryan Helm</w:t>
                                  </w:r>
                                </w:p>
                              </w:sdtContent>
                            </w:sdt>
                            <w:p w14:paraId="6130D97E" w14:textId="77777777" w:rsidR="002C0739" w:rsidRPr="00970D57" w:rsidRDefault="00C770CF" w:rsidP="00970D57">
                              <w:pPr>
                                <w:pStyle w:val="Subtitle"/>
                              </w:pPr>
                              <w:sdt>
                                <w:sdtPr>
                                  <w:alias w:val="Position Title"/>
                                  <w:tag w:val=""/>
                                  <w:id w:val="839120990"/>
                                  <w:placeholder>
                                    <w:docPart w:val="7A0F86BE522E4BDA881724BBDB14CB5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2C0739">
                                    <w:t>Position Title</w:t>
                                  </w:r>
                                </w:sdtContent>
                              </w:sdt>
                            </w:p>
                          </w:tc>
                        </w:tr>
                      </w:tbl>
                      <w:p w14:paraId="729501DA" w14:textId="77777777" w:rsidR="009F0771" w:rsidRDefault="00C770CF"/>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A7F"/>
    <w:multiLevelType w:val="hybridMultilevel"/>
    <w:tmpl w:val="7E8C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333F5"/>
    <w:multiLevelType w:val="hybridMultilevel"/>
    <w:tmpl w:val="FB9C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1"/>
    <w:rsid w:val="000F4F9C"/>
    <w:rsid w:val="00157B6F"/>
    <w:rsid w:val="00184923"/>
    <w:rsid w:val="00187B92"/>
    <w:rsid w:val="00293B83"/>
    <w:rsid w:val="002C0739"/>
    <w:rsid w:val="0039505A"/>
    <w:rsid w:val="00486E5D"/>
    <w:rsid w:val="00581FC8"/>
    <w:rsid w:val="006A3CE7"/>
    <w:rsid w:val="006B6D95"/>
    <w:rsid w:val="008C33FB"/>
    <w:rsid w:val="00C770CF"/>
    <w:rsid w:val="00D600C1"/>
    <w:rsid w:val="00D70063"/>
    <w:rsid w:val="00FA68FE"/>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7D053"/>
  <w15:chartTrackingRefBased/>
  <w15:docId w15:val="{29516889-2396-4583-8B75-D39FF1C2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paragraph" w:styleId="ListParagraph">
    <w:name w:val="List Paragraph"/>
    <w:basedOn w:val="Normal"/>
    <w:uiPriority w:val="34"/>
    <w:unhideWhenUsed/>
    <w:qFormat/>
    <w:rsid w:val="00D600C1"/>
    <w:pPr>
      <w:ind w:left="720"/>
      <w:contextualSpacing/>
    </w:pPr>
  </w:style>
  <w:style w:type="character" w:styleId="Hyperlink">
    <w:name w:val="Hyperlink"/>
    <w:basedOn w:val="DefaultParagraphFont"/>
    <w:uiPriority w:val="99"/>
    <w:unhideWhenUsed/>
    <w:rsid w:val="00184923"/>
    <w:rPr>
      <w:color w:val="0563C1" w:themeColor="hyperlink"/>
      <w:u w:val="single"/>
    </w:rPr>
  </w:style>
  <w:style w:type="character" w:styleId="UnresolvedMention">
    <w:name w:val="Unresolved Mention"/>
    <w:basedOn w:val="DefaultParagraphFont"/>
    <w:uiPriority w:val="99"/>
    <w:semiHidden/>
    <w:unhideWhenUsed/>
    <w:rsid w:val="00184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jhelm@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jhelm.github.io/ryan-port-re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ryjhelm@gmail.com" TargetMode="External"/><Relationship Id="rId4" Type="http://schemas.openxmlformats.org/officeDocument/2006/relationships/webSettings" Target="webSettings.xml"/><Relationship Id="rId9" Type="http://schemas.openxmlformats.org/officeDocument/2006/relationships/hyperlink" Target="https://rjhelm.github.io/ryan-port-reac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jhe\Downloads\tf1639279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EAC0DEC2CF4AFA9A0317324758D960"/>
        <w:category>
          <w:name w:val="General"/>
          <w:gallery w:val="placeholder"/>
        </w:category>
        <w:types>
          <w:type w:val="bbPlcHdr"/>
        </w:types>
        <w:behaviors>
          <w:behavior w:val="content"/>
        </w:behaviors>
        <w:guid w:val="{03A53137-1190-4C33-9638-AE6225773996}"/>
      </w:docPartPr>
      <w:docPartBody>
        <w:p w:rsidR="00000000" w:rsidRDefault="00AD729A">
          <w:pPr>
            <w:pStyle w:val="C4EAC0DEC2CF4AFA9A0317324758D960"/>
          </w:pPr>
          <w:r>
            <w:t>Experience</w:t>
          </w:r>
        </w:p>
      </w:docPartBody>
    </w:docPart>
    <w:docPart>
      <w:docPartPr>
        <w:name w:val="9A8AE07A39084A33A2532DECD4C9D1E1"/>
        <w:category>
          <w:name w:val="General"/>
          <w:gallery w:val="placeholder"/>
        </w:category>
        <w:types>
          <w:type w:val="bbPlcHdr"/>
        </w:types>
        <w:behaviors>
          <w:behavior w:val="content"/>
        </w:behaviors>
        <w:guid w:val="{89949F67-6341-44C5-996D-32C6C47A5284}"/>
      </w:docPartPr>
      <w:docPartBody>
        <w:p w:rsidR="00000000" w:rsidRDefault="00AD729A">
          <w:pPr>
            <w:pStyle w:val="9A8AE07A39084A33A2532DECD4C9D1E1"/>
          </w:pPr>
          <w:r>
            <w:t>Education</w:t>
          </w:r>
        </w:p>
      </w:docPartBody>
    </w:docPart>
    <w:docPart>
      <w:docPartPr>
        <w:name w:val="2EC8430F815F49DC889FD43A592BF119"/>
        <w:category>
          <w:name w:val="General"/>
          <w:gallery w:val="placeholder"/>
        </w:category>
        <w:types>
          <w:type w:val="bbPlcHdr"/>
        </w:types>
        <w:behaviors>
          <w:behavior w:val="content"/>
        </w:behaviors>
        <w:guid w:val="{C7744D19-F6AD-4EF3-B9DB-F9179F944F2F}"/>
      </w:docPartPr>
      <w:docPartBody>
        <w:p w:rsidR="00000000" w:rsidRDefault="00AD729A">
          <w:pPr>
            <w:pStyle w:val="2EC8430F815F49DC889FD43A592BF119"/>
          </w:pPr>
          <w:r>
            <w:rPr>
              <w:rStyle w:val="PlaceholderText"/>
            </w:rPr>
            <w:t>Your Name</w:t>
          </w:r>
        </w:p>
      </w:docPartBody>
    </w:docPart>
    <w:docPart>
      <w:docPartPr>
        <w:name w:val="062E29CBEB9946EAA26E195960520E23"/>
        <w:category>
          <w:name w:val="General"/>
          <w:gallery w:val="placeholder"/>
        </w:category>
        <w:types>
          <w:type w:val="bbPlcHdr"/>
        </w:types>
        <w:behaviors>
          <w:behavior w:val="content"/>
        </w:behaviors>
        <w:guid w:val="{23D7195A-4B70-4910-A1A6-1A4D4E816DE0}"/>
      </w:docPartPr>
      <w:docPartBody>
        <w:p w:rsidR="00000000" w:rsidRDefault="00AD729A">
          <w:pPr>
            <w:pStyle w:val="062E29CBEB9946EAA26E195960520E23"/>
          </w:pPr>
          <w:r>
            <w:t>Objective</w:t>
          </w:r>
        </w:p>
      </w:docPartBody>
    </w:docPart>
    <w:docPart>
      <w:docPartPr>
        <w:name w:val="860AABAA06104634AF2ABE6A167F436D"/>
        <w:category>
          <w:name w:val="General"/>
          <w:gallery w:val="placeholder"/>
        </w:category>
        <w:types>
          <w:type w:val="bbPlcHdr"/>
        </w:types>
        <w:behaviors>
          <w:behavior w:val="content"/>
        </w:behaviors>
        <w:guid w:val="{7AF385D6-2DC6-45E5-88A6-146C53AD369F}"/>
      </w:docPartPr>
      <w:docPartBody>
        <w:p w:rsidR="00000000" w:rsidRDefault="00AD729A">
          <w:pPr>
            <w:pStyle w:val="860AABAA06104634AF2ABE6A167F436D"/>
          </w:pPr>
          <w:r>
            <w:t>Skills &amp; Abilities</w:t>
          </w:r>
        </w:p>
      </w:docPartBody>
    </w:docPart>
    <w:docPart>
      <w:docPartPr>
        <w:name w:val="EA3FA7B146DF4898A87251C70A13E9BB"/>
        <w:category>
          <w:name w:val="General"/>
          <w:gallery w:val="placeholder"/>
        </w:category>
        <w:types>
          <w:type w:val="bbPlcHdr"/>
        </w:types>
        <w:behaviors>
          <w:behavior w:val="content"/>
        </w:behaviors>
        <w:guid w:val="{0AF0BA63-0969-43A3-A0FC-36AE5159DEE8}"/>
      </w:docPartPr>
      <w:docPartBody>
        <w:p w:rsidR="00000000" w:rsidRDefault="00AD729A">
          <w:pPr>
            <w:pStyle w:val="EA3FA7B146DF4898A87251C70A13E9BB"/>
          </w:pPr>
          <w:r>
            <w:t>Vitals</w:t>
          </w:r>
        </w:p>
      </w:docPartBody>
    </w:docPart>
    <w:docPart>
      <w:docPartPr>
        <w:name w:val="85D9EF09B4EA4E09A50CD22F7D6EA31B"/>
        <w:category>
          <w:name w:val="General"/>
          <w:gallery w:val="placeholder"/>
        </w:category>
        <w:types>
          <w:type w:val="bbPlcHdr"/>
        </w:types>
        <w:behaviors>
          <w:behavior w:val="content"/>
        </w:behaviors>
        <w:guid w:val="{F1DD415B-0CE3-481C-BB51-99AF52D1F126}"/>
      </w:docPartPr>
      <w:docPartBody>
        <w:p w:rsidR="00000000" w:rsidRDefault="00AD729A">
          <w:pPr>
            <w:pStyle w:val="85D9EF09B4EA4E09A50CD22F7D6EA31B"/>
          </w:pPr>
          <w:r>
            <w:t>Your Name</w:t>
          </w:r>
        </w:p>
      </w:docPartBody>
    </w:docPart>
    <w:docPart>
      <w:docPartPr>
        <w:name w:val="7A0F86BE522E4BDA881724BBDB14CB5E"/>
        <w:category>
          <w:name w:val="General"/>
          <w:gallery w:val="placeholder"/>
        </w:category>
        <w:types>
          <w:type w:val="bbPlcHdr"/>
        </w:types>
        <w:behaviors>
          <w:behavior w:val="content"/>
        </w:behaviors>
        <w:guid w:val="{8002A414-F145-4846-B9A8-4D8B9A322D59}"/>
      </w:docPartPr>
      <w:docPartBody>
        <w:p w:rsidR="00000000" w:rsidRDefault="00AD729A">
          <w:pPr>
            <w:pStyle w:val="7A0F86BE522E4BDA881724BBDB14CB5E"/>
          </w:pPr>
          <w:r>
            <w:t>Position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9A"/>
    <w:rsid w:val="00AD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EAC0DEC2CF4AFA9A0317324758D960">
    <w:name w:val="C4EAC0DEC2CF4AFA9A0317324758D960"/>
  </w:style>
  <w:style w:type="paragraph" w:customStyle="1" w:styleId="A1D65EA380E04A33AE912064C3B46329">
    <w:name w:val="A1D65EA380E04A33AE912064C3B46329"/>
  </w:style>
  <w:style w:type="paragraph" w:customStyle="1" w:styleId="F912B84D37BF4CD1865C92D2DA74F5AF">
    <w:name w:val="F912B84D37BF4CD1865C92D2DA74F5AF"/>
  </w:style>
  <w:style w:type="paragraph" w:customStyle="1" w:styleId="EA99A2EB1A8B4E1BBBC93DEC75BFC51C">
    <w:name w:val="EA99A2EB1A8B4E1BBBC93DEC75BFC51C"/>
  </w:style>
  <w:style w:type="paragraph" w:customStyle="1" w:styleId="686F1A220BF9477FAF25A5F363FABECB">
    <w:name w:val="686F1A220BF9477FAF25A5F363FABECB"/>
  </w:style>
  <w:style w:type="paragraph" w:customStyle="1" w:styleId="5DCC5A7A31E747D5A20A9589D2FF2A25">
    <w:name w:val="5DCC5A7A31E747D5A20A9589D2FF2A25"/>
  </w:style>
  <w:style w:type="paragraph" w:customStyle="1" w:styleId="039DE9D9272344F685DFFD8FB299DD74">
    <w:name w:val="039DE9D9272344F685DFFD8FB299DD74"/>
  </w:style>
  <w:style w:type="paragraph" w:customStyle="1" w:styleId="9A8AE07A39084A33A2532DECD4C9D1E1">
    <w:name w:val="9A8AE07A39084A33A2532DECD4C9D1E1"/>
  </w:style>
  <w:style w:type="paragraph" w:customStyle="1" w:styleId="9FF58A2D17884E6E94D909E33644E116">
    <w:name w:val="9FF58A2D17884E6E94D909E33644E116"/>
  </w:style>
  <w:style w:type="paragraph" w:customStyle="1" w:styleId="C3427FF38F064E49A04867F72A955C92">
    <w:name w:val="C3427FF38F064E49A04867F72A955C92"/>
  </w:style>
  <w:style w:type="paragraph" w:customStyle="1" w:styleId="6A8FC8A0FB4444139DA3B94BB1B1A060">
    <w:name w:val="6A8FC8A0FB4444139DA3B94BB1B1A060"/>
  </w:style>
  <w:style w:type="paragraph" w:customStyle="1" w:styleId="F44B930F828248AA9050F1000A601332">
    <w:name w:val="F44B930F828248AA9050F1000A601332"/>
  </w:style>
  <w:style w:type="paragraph" w:customStyle="1" w:styleId="2FDDEA2D6CA94977846A27C4B75B49EF">
    <w:name w:val="2FDDEA2D6CA94977846A27C4B75B49EF"/>
  </w:style>
  <w:style w:type="paragraph" w:customStyle="1" w:styleId="7CDABF2DEC55405C9C24309A659CA80C">
    <w:name w:val="7CDABF2DEC55405C9C24309A659CA80C"/>
  </w:style>
  <w:style w:type="paragraph" w:customStyle="1" w:styleId="44474D656805473BAB7F1171E4B83BD4">
    <w:name w:val="44474D656805473BAB7F1171E4B83BD4"/>
  </w:style>
  <w:style w:type="paragraph" w:customStyle="1" w:styleId="378582E47B7C4742A1EE6EAF3F9AC44D">
    <w:name w:val="378582E47B7C4742A1EE6EAF3F9AC44D"/>
  </w:style>
  <w:style w:type="paragraph" w:customStyle="1" w:styleId="D69C000CF8EB45F296B568EA40725005">
    <w:name w:val="D69C000CF8EB45F296B568EA40725005"/>
  </w:style>
  <w:style w:type="character" w:styleId="PlaceholderText">
    <w:name w:val="Placeholder Text"/>
    <w:basedOn w:val="DefaultParagraphFont"/>
    <w:uiPriority w:val="99"/>
    <w:semiHidden/>
    <w:rPr>
      <w:color w:val="808080"/>
    </w:rPr>
  </w:style>
  <w:style w:type="paragraph" w:customStyle="1" w:styleId="2EC8430F815F49DC889FD43A592BF119">
    <w:name w:val="2EC8430F815F49DC889FD43A592BF119"/>
  </w:style>
  <w:style w:type="paragraph" w:customStyle="1" w:styleId="8E5B648DAB3F4800BB2C672D0FC4A08F">
    <w:name w:val="8E5B648DAB3F4800BB2C672D0FC4A08F"/>
  </w:style>
  <w:style w:type="paragraph" w:customStyle="1" w:styleId="062E29CBEB9946EAA26E195960520E23">
    <w:name w:val="062E29CBEB9946EAA26E195960520E23"/>
  </w:style>
  <w:style w:type="paragraph" w:customStyle="1" w:styleId="B49FDA4AF55A49BD96AA197F4CF9FD53">
    <w:name w:val="B49FDA4AF55A49BD96AA197F4CF9FD53"/>
  </w:style>
  <w:style w:type="paragraph" w:customStyle="1" w:styleId="860AABAA06104634AF2ABE6A167F436D">
    <w:name w:val="860AABAA06104634AF2ABE6A167F436D"/>
  </w:style>
  <w:style w:type="paragraph" w:customStyle="1" w:styleId="5E2C313550F449818D32638D7DFA4354">
    <w:name w:val="5E2C313550F449818D32638D7DFA4354"/>
  </w:style>
  <w:style w:type="paragraph" w:customStyle="1" w:styleId="EA3FA7B146DF4898A87251C70A13E9BB">
    <w:name w:val="EA3FA7B146DF4898A87251C70A13E9BB"/>
  </w:style>
  <w:style w:type="paragraph" w:customStyle="1" w:styleId="8C3EC99A7E1F464AAF590C2C3D3EF50F">
    <w:name w:val="8C3EC99A7E1F464AAF590C2C3D3EF50F"/>
  </w:style>
  <w:style w:type="paragraph" w:customStyle="1" w:styleId="4047ACE9A05243C18617E65DE7E86412">
    <w:name w:val="4047ACE9A05243C18617E65DE7E86412"/>
  </w:style>
  <w:style w:type="paragraph" w:customStyle="1" w:styleId="C94F68E8BC4445D09CC5AA398FFE117E">
    <w:name w:val="C94F68E8BC4445D09CC5AA398FFE117E"/>
  </w:style>
  <w:style w:type="paragraph" w:customStyle="1" w:styleId="85D9EF09B4EA4E09A50CD22F7D6EA31B">
    <w:name w:val="85D9EF09B4EA4E09A50CD22F7D6EA31B"/>
  </w:style>
  <w:style w:type="paragraph" w:customStyle="1" w:styleId="7A0F86BE522E4BDA881724BBDB14CB5E">
    <w:name w:val="7A0F86BE522E4BDA881724BBDB14CB5E"/>
  </w:style>
  <w:style w:type="paragraph" w:customStyle="1" w:styleId="1F64DF21167E4D80AD0CCBAAF49CB3D5">
    <w:name w:val="1F64DF21167E4D80AD0CCBAAF49CB3D5"/>
    <w:rsid w:val="00AD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tf16392793_win32.dotx</Template>
  <TotalTime>45</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Helm</dc:creator>
  <cp:keywords/>
  <dc:description/>
  <cp:lastModifiedBy>Ryan Helm</cp:lastModifiedBy>
  <cp:revision>1</cp:revision>
  <dcterms:created xsi:type="dcterms:W3CDTF">2021-08-08T01:08:00Z</dcterms:created>
  <dcterms:modified xsi:type="dcterms:W3CDTF">2021-08-08T01:53:00Z</dcterms:modified>
</cp:coreProperties>
</file>